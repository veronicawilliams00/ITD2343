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7218"/>
      </w:tblGrid>
      <w:tr w:rsidR="00272DDC" w:rsidRPr="006E6826" w14:paraId="18B513B4" w14:textId="77777777" w:rsidTr="00324F8B">
        <w:trPr>
          <w:trHeight w:val="360"/>
        </w:trPr>
        <w:tc>
          <w:tcPr>
            <w:tcW w:w="2358" w:type="dxa"/>
          </w:tcPr>
          <w:p w14:paraId="2BAD0C7B" w14:textId="77777777" w:rsidR="00272DDC" w:rsidRPr="006E6826" w:rsidRDefault="00272DDC" w:rsidP="007F5540">
            <w:pPr>
              <w:keepNext/>
              <w:keepLines/>
            </w:pPr>
            <w:r w:rsidRPr="006E6826">
              <w:t>Course Name</w:t>
            </w:r>
          </w:p>
        </w:tc>
        <w:tc>
          <w:tcPr>
            <w:tcW w:w="7218" w:type="dxa"/>
          </w:tcPr>
          <w:p w14:paraId="28C495D7" w14:textId="72B21A18" w:rsidR="00272DDC" w:rsidRPr="006E6826" w:rsidRDefault="00272DDC" w:rsidP="00D76BB4">
            <w:pPr>
              <w:keepNext/>
              <w:keepLines/>
            </w:pPr>
            <w:r>
              <w:t xml:space="preserve">ITD </w:t>
            </w:r>
            <w:r w:rsidR="00927651">
              <w:t>234</w:t>
            </w:r>
            <w:r w:rsidR="00DA48F5">
              <w:t>3</w:t>
            </w:r>
            <w:r>
              <w:t xml:space="preserve"> – </w:t>
            </w:r>
            <w:r w:rsidR="00DA48F5">
              <w:t>Object Oriented Programming with C#</w:t>
            </w:r>
          </w:p>
        </w:tc>
      </w:tr>
      <w:tr w:rsidR="00272DDC" w:rsidRPr="006E6826" w14:paraId="57ABA5C6" w14:textId="77777777" w:rsidTr="00324F8B">
        <w:trPr>
          <w:trHeight w:val="360"/>
        </w:trPr>
        <w:tc>
          <w:tcPr>
            <w:tcW w:w="2358" w:type="dxa"/>
          </w:tcPr>
          <w:p w14:paraId="75C19583" w14:textId="77777777" w:rsidR="00272DDC" w:rsidRPr="006E6826" w:rsidRDefault="00272DDC" w:rsidP="007F5540">
            <w:pPr>
              <w:keepNext/>
              <w:keepLines/>
            </w:pPr>
            <w:r w:rsidRPr="006E6826">
              <w:t>Instructor</w:t>
            </w:r>
          </w:p>
        </w:tc>
        <w:tc>
          <w:tcPr>
            <w:tcW w:w="7218" w:type="dxa"/>
          </w:tcPr>
          <w:p w14:paraId="1E91BA7A" w14:textId="14663C63" w:rsidR="00272DDC" w:rsidRPr="006E6826" w:rsidRDefault="001663DF" w:rsidP="007F5540">
            <w:pPr>
              <w:keepNext/>
              <w:keepLines/>
            </w:pPr>
            <w:r>
              <w:t>Greg Morris</w:t>
            </w:r>
          </w:p>
        </w:tc>
      </w:tr>
      <w:tr w:rsidR="00272DDC" w:rsidRPr="006E6826" w14:paraId="21D6A18C" w14:textId="77777777" w:rsidTr="00324F8B">
        <w:trPr>
          <w:trHeight w:val="360"/>
        </w:trPr>
        <w:tc>
          <w:tcPr>
            <w:tcW w:w="2358" w:type="dxa"/>
          </w:tcPr>
          <w:p w14:paraId="6F037365" w14:textId="77777777" w:rsidR="00272DDC" w:rsidRPr="006E6826" w:rsidRDefault="00272DDC" w:rsidP="007F5540">
            <w:pPr>
              <w:keepNext/>
              <w:keepLines/>
            </w:pPr>
            <w:r w:rsidRPr="006E6826">
              <w:t>Student Name</w:t>
            </w:r>
          </w:p>
        </w:tc>
        <w:tc>
          <w:tcPr>
            <w:tcW w:w="7218" w:type="dxa"/>
          </w:tcPr>
          <w:p w14:paraId="726EDB0E" w14:textId="7DE19B12" w:rsidR="00272DDC" w:rsidRPr="006E6826" w:rsidRDefault="001663DF" w:rsidP="007F5540">
            <w:pPr>
              <w:keepNext/>
              <w:keepLines/>
            </w:pPr>
            <w:r>
              <w:t>Veronica Williams</w:t>
            </w:r>
          </w:p>
        </w:tc>
      </w:tr>
      <w:tr w:rsidR="00272DDC" w:rsidRPr="006E6826" w14:paraId="25488CB0" w14:textId="77777777" w:rsidTr="00324F8B">
        <w:trPr>
          <w:trHeight w:val="360"/>
        </w:trPr>
        <w:tc>
          <w:tcPr>
            <w:tcW w:w="2358" w:type="dxa"/>
          </w:tcPr>
          <w:p w14:paraId="42003C45" w14:textId="77777777" w:rsidR="00272DDC" w:rsidRPr="006E6826" w:rsidRDefault="00272DDC" w:rsidP="007F5540">
            <w:pPr>
              <w:keepNext/>
              <w:keepLines/>
            </w:pPr>
            <w:r w:rsidRPr="006E6826">
              <w:t>Due date</w:t>
            </w:r>
          </w:p>
        </w:tc>
        <w:tc>
          <w:tcPr>
            <w:tcW w:w="7218" w:type="dxa"/>
          </w:tcPr>
          <w:p w14:paraId="1E14F6B0" w14:textId="37C5E9A4" w:rsidR="00272DDC" w:rsidRPr="006E6826" w:rsidRDefault="001663DF" w:rsidP="007F5540">
            <w:pPr>
              <w:keepNext/>
              <w:keepLines/>
            </w:pPr>
            <w:r>
              <w:t>09/12/2023</w:t>
            </w:r>
          </w:p>
        </w:tc>
      </w:tr>
      <w:tr w:rsidR="00272DDC" w:rsidRPr="006E6826" w14:paraId="4C124C8D" w14:textId="77777777" w:rsidTr="00324F8B">
        <w:trPr>
          <w:trHeight w:val="360"/>
        </w:trPr>
        <w:tc>
          <w:tcPr>
            <w:tcW w:w="2358" w:type="dxa"/>
          </w:tcPr>
          <w:p w14:paraId="6B4A121A" w14:textId="77777777" w:rsidR="00272DDC" w:rsidRPr="006E6826" w:rsidRDefault="00272DDC" w:rsidP="007F5540">
            <w:pPr>
              <w:keepNext/>
              <w:keepLines/>
            </w:pPr>
            <w:r w:rsidRPr="006E6826">
              <w:t>Grade</w:t>
            </w:r>
          </w:p>
        </w:tc>
        <w:tc>
          <w:tcPr>
            <w:tcW w:w="7218" w:type="dxa"/>
          </w:tcPr>
          <w:p w14:paraId="13A56B4E" w14:textId="77777777" w:rsidR="00272DDC" w:rsidRPr="006E6826" w:rsidRDefault="00272DDC" w:rsidP="007F5540">
            <w:pPr>
              <w:keepNext/>
              <w:keepLines/>
            </w:pPr>
            <w:r>
              <w:t>&lt;grade earned here&gt;</w:t>
            </w:r>
          </w:p>
        </w:tc>
      </w:tr>
      <w:tr w:rsidR="00272DDC" w:rsidRPr="006E6826" w14:paraId="14EBC41A" w14:textId="77777777" w:rsidTr="00324F8B">
        <w:trPr>
          <w:trHeight w:val="360"/>
        </w:trPr>
        <w:tc>
          <w:tcPr>
            <w:tcW w:w="2358" w:type="dxa"/>
          </w:tcPr>
          <w:p w14:paraId="750FA66B" w14:textId="77777777" w:rsidR="00272DDC" w:rsidRPr="006E6826" w:rsidRDefault="00272DDC" w:rsidP="007F5540">
            <w:pPr>
              <w:keepNext/>
              <w:keepLines/>
            </w:pPr>
            <w:r w:rsidRPr="006E6826">
              <w:t>Grading Comments</w:t>
            </w:r>
          </w:p>
        </w:tc>
        <w:tc>
          <w:tcPr>
            <w:tcW w:w="7218" w:type="dxa"/>
          </w:tcPr>
          <w:p w14:paraId="747057F8" w14:textId="77777777" w:rsidR="00272DDC" w:rsidRDefault="00272DDC" w:rsidP="007F5540">
            <w:pPr>
              <w:keepNext/>
              <w:keepLines/>
            </w:pPr>
            <w:r>
              <w:t>&lt;instructor comments here&gt;</w:t>
            </w:r>
          </w:p>
        </w:tc>
      </w:tr>
    </w:tbl>
    <w:p w14:paraId="33CEC86D" w14:textId="77777777" w:rsidR="00740074" w:rsidRDefault="0074007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EEBD32B" w14:textId="77777777" w:rsidR="00D76BB4" w:rsidRDefault="00D76BB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3F4B28D6" w14:textId="77777777" w:rsidR="00FF4F61" w:rsidRPr="00FF4F61" w:rsidRDefault="00FF4F61" w:rsidP="00FF4F61">
      <w:pPr>
        <w:pStyle w:val="Header"/>
        <w:keepNext/>
        <w:keepLines/>
      </w:pPr>
      <w:r w:rsidRPr="00FF4F61">
        <w:t>Create a New Windows Form Project with the following Specifications:</w:t>
      </w:r>
    </w:p>
    <w:p w14:paraId="3CD524B0" w14:textId="38B8CE56" w:rsidR="0004245E" w:rsidRDefault="00FF4F61" w:rsidP="00097497">
      <w:pPr>
        <w:pStyle w:val="Header"/>
        <w:keepNext/>
        <w:keepLines/>
        <w:numPr>
          <w:ilvl w:val="0"/>
          <w:numId w:val="11"/>
        </w:numPr>
      </w:pPr>
      <w:r w:rsidRPr="00FF4F61">
        <w:t>The name of the </w:t>
      </w:r>
      <w:r w:rsidRPr="00FF4F61">
        <w:rPr>
          <w:i/>
          <w:iCs/>
        </w:rPr>
        <w:t>Solution</w:t>
      </w:r>
      <w:r w:rsidRPr="00FF4F61">
        <w:t> for this exercise will be Week1-</w:t>
      </w:r>
      <w:r w:rsidRPr="00FF4F61">
        <w:rPr>
          <w:i/>
          <w:iCs/>
        </w:rPr>
        <w:t>LastName</w:t>
      </w:r>
      <w:r w:rsidRPr="00FF4F61">
        <w:t>Solution</w:t>
      </w:r>
    </w:p>
    <w:p w14:paraId="4546830B" w14:textId="77777777" w:rsidR="0004245E" w:rsidRDefault="0004245E" w:rsidP="00133B8A">
      <w:pPr>
        <w:pStyle w:val="Header"/>
        <w:keepNext/>
        <w:keepLines/>
        <w:ind w:left="360"/>
      </w:pPr>
    </w:p>
    <w:p w14:paraId="02E5A229" w14:textId="4CA0AFDA" w:rsidR="0004245E" w:rsidRDefault="00D74F88" w:rsidP="00133B8A">
      <w:pPr>
        <w:pStyle w:val="Header"/>
        <w:keepNext/>
        <w:keepLines/>
        <w:ind w:left="360"/>
      </w:pPr>
      <w:r w:rsidRPr="00D74F88">
        <w:drawing>
          <wp:inline distT="0" distB="0" distL="0" distR="0" wp14:anchorId="4B870B99" wp14:editId="359EE5F1">
            <wp:extent cx="6309360" cy="3549015"/>
            <wp:effectExtent l="0" t="0" r="0" b="0"/>
            <wp:docPr id="39569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977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4976" w14:textId="77777777" w:rsidR="00435E68" w:rsidRDefault="00435E68" w:rsidP="00133B8A">
      <w:pPr>
        <w:pStyle w:val="Header"/>
        <w:keepNext/>
        <w:keepLines/>
        <w:ind w:left="360"/>
      </w:pPr>
    </w:p>
    <w:p w14:paraId="5CBEBAFA" w14:textId="77777777" w:rsidR="00435E68" w:rsidRDefault="00435E68" w:rsidP="00133B8A">
      <w:pPr>
        <w:pStyle w:val="Header"/>
        <w:keepNext/>
        <w:keepLines/>
        <w:ind w:left="360"/>
      </w:pPr>
    </w:p>
    <w:p w14:paraId="5F9DCE2E" w14:textId="77777777" w:rsidR="00435E68" w:rsidRDefault="00435E68" w:rsidP="00133B8A">
      <w:pPr>
        <w:pStyle w:val="Header"/>
        <w:keepNext/>
        <w:keepLines/>
        <w:ind w:left="360"/>
      </w:pPr>
    </w:p>
    <w:p w14:paraId="27B21D8C" w14:textId="77777777" w:rsidR="00435E68" w:rsidRDefault="00435E68" w:rsidP="00133B8A">
      <w:pPr>
        <w:pStyle w:val="Header"/>
        <w:keepNext/>
        <w:keepLines/>
        <w:ind w:left="360"/>
      </w:pPr>
    </w:p>
    <w:p w14:paraId="48C9B219" w14:textId="77777777" w:rsidR="00435E68" w:rsidRDefault="00435E68" w:rsidP="00133B8A">
      <w:pPr>
        <w:pStyle w:val="Header"/>
        <w:keepNext/>
        <w:keepLines/>
        <w:ind w:left="360"/>
      </w:pPr>
    </w:p>
    <w:p w14:paraId="417D4134" w14:textId="77777777" w:rsidR="00435E68" w:rsidRDefault="00435E68" w:rsidP="00133B8A">
      <w:pPr>
        <w:pStyle w:val="Header"/>
        <w:keepNext/>
        <w:keepLines/>
        <w:ind w:left="360"/>
      </w:pPr>
    </w:p>
    <w:p w14:paraId="63F104A4" w14:textId="77777777" w:rsidR="00435E68" w:rsidRDefault="00435E68" w:rsidP="00133B8A">
      <w:pPr>
        <w:pStyle w:val="Header"/>
        <w:keepNext/>
        <w:keepLines/>
        <w:ind w:left="360"/>
      </w:pPr>
    </w:p>
    <w:p w14:paraId="6BDF82D9" w14:textId="77777777" w:rsidR="00435E68" w:rsidRDefault="00435E68" w:rsidP="00133B8A">
      <w:pPr>
        <w:pStyle w:val="Header"/>
        <w:keepNext/>
        <w:keepLines/>
        <w:ind w:left="360"/>
      </w:pPr>
    </w:p>
    <w:p w14:paraId="6EA75B34" w14:textId="77777777" w:rsidR="00435E68" w:rsidRDefault="00435E68" w:rsidP="00133B8A">
      <w:pPr>
        <w:pStyle w:val="Header"/>
        <w:keepNext/>
        <w:keepLines/>
        <w:ind w:left="360"/>
      </w:pPr>
    </w:p>
    <w:p w14:paraId="5D1353EE" w14:textId="77777777" w:rsidR="00435E68" w:rsidRDefault="00435E68" w:rsidP="00133B8A">
      <w:pPr>
        <w:pStyle w:val="Header"/>
        <w:keepNext/>
        <w:keepLines/>
        <w:ind w:left="360"/>
      </w:pPr>
    </w:p>
    <w:p w14:paraId="75395557" w14:textId="77777777" w:rsidR="00435E68" w:rsidRDefault="00435E68" w:rsidP="00133B8A">
      <w:pPr>
        <w:pStyle w:val="Header"/>
        <w:keepNext/>
        <w:keepLines/>
        <w:ind w:left="360"/>
      </w:pPr>
    </w:p>
    <w:p w14:paraId="17579492" w14:textId="77777777" w:rsidR="00435E68" w:rsidRDefault="00435E68" w:rsidP="00133B8A">
      <w:pPr>
        <w:pStyle w:val="Header"/>
        <w:keepNext/>
        <w:keepLines/>
        <w:ind w:left="360"/>
      </w:pPr>
    </w:p>
    <w:p w14:paraId="0205A23D" w14:textId="77777777" w:rsidR="00435E68" w:rsidRDefault="00435E68" w:rsidP="00133B8A">
      <w:pPr>
        <w:pStyle w:val="Header"/>
        <w:keepNext/>
        <w:keepLines/>
        <w:ind w:left="360"/>
      </w:pPr>
    </w:p>
    <w:p w14:paraId="4E325E4F" w14:textId="77777777" w:rsidR="00435E68" w:rsidRDefault="00435E68" w:rsidP="00133B8A">
      <w:pPr>
        <w:pStyle w:val="Header"/>
        <w:keepNext/>
        <w:keepLines/>
        <w:ind w:left="360"/>
      </w:pPr>
    </w:p>
    <w:p w14:paraId="55F1695F" w14:textId="77777777" w:rsidR="00435E68" w:rsidRDefault="00435E68" w:rsidP="00133B8A">
      <w:pPr>
        <w:pStyle w:val="Header"/>
        <w:keepNext/>
        <w:keepLines/>
        <w:ind w:left="360"/>
      </w:pPr>
    </w:p>
    <w:p w14:paraId="28ADB1A9" w14:textId="2F5FA264" w:rsidR="00FF4F61" w:rsidRDefault="00FF4F61" w:rsidP="0004245E">
      <w:pPr>
        <w:pStyle w:val="Header"/>
        <w:keepNext/>
        <w:keepLines/>
        <w:numPr>
          <w:ilvl w:val="0"/>
          <w:numId w:val="14"/>
        </w:numPr>
      </w:pPr>
      <w:r w:rsidRPr="00FF4F61">
        <w:lastRenderedPageBreak/>
        <w:t>The name of the </w:t>
      </w:r>
      <w:r w:rsidRPr="00FF4F61">
        <w:rPr>
          <w:i/>
          <w:iCs/>
        </w:rPr>
        <w:t>Project</w:t>
      </w:r>
      <w:r w:rsidRPr="00FF4F61">
        <w:t> for this exercise will be Week1-</w:t>
      </w:r>
      <w:r w:rsidRPr="00FF4F61">
        <w:rPr>
          <w:i/>
          <w:iCs/>
        </w:rPr>
        <w:t>LastName</w:t>
      </w:r>
      <w:r w:rsidRPr="00FF4F61">
        <w:t>Project</w:t>
      </w:r>
    </w:p>
    <w:p w14:paraId="6DC49F89" w14:textId="125FF256" w:rsidR="00097497" w:rsidRDefault="00D74F88" w:rsidP="00435E68">
      <w:pPr>
        <w:pStyle w:val="Header"/>
        <w:keepNext/>
        <w:keepLines/>
      </w:pPr>
      <w:r w:rsidRPr="00D74F88">
        <w:drawing>
          <wp:inline distT="0" distB="0" distL="0" distR="0" wp14:anchorId="05E08584" wp14:editId="1B9D4489">
            <wp:extent cx="6309360" cy="3549015"/>
            <wp:effectExtent l="0" t="0" r="0" b="0"/>
            <wp:docPr id="1383127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2719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95D5" w14:textId="59BDC21F" w:rsidR="0004245E" w:rsidRDefault="0004245E" w:rsidP="0004245E">
      <w:pPr>
        <w:pStyle w:val="Header"/>
        <w:keepNext/>
        <w:keepLines/>
      </w:pPr>
    </w:p>
    <w:p w14:paraId="6019FCA7" w14:textId="204AF5D6" w:rsidR="00075BF6" w:rsidRDefault="00075BF6" w:rsidP="004C4CB4">
      <w:pPr>
        <w:pStyle w:val="Header"/>
        <w:keepNext/>
        <w:keepLines/>
      </w:pPr>
    </w:p>
    <w:p w14:paraId="5294C01D" w14:textId="77777777" w:rsidR="00ED4CA8" w:rsidRPr="00FF4F61" w:rsidRDefault="00ED4CA8" w:rsidP="004C4CB4">
      <w:pPr>
        <w:pStyle w:val="Header"/>
        <w:keepNext/>
        <w:keepLines/>
      </w:pPr>
    </w:p>
    <w:p w14:paraId="4F7075C7" w14:textId="77777777" w:rsidR="00FF4F61" w:rsidRDefault="00FF4F61">
      <w:pPr>
        <w:pStyle w:val="Header"/>
        <w:keepNext/>
        <w:keepLines/>
        <w:numPr>
          <w:ilvl w:val="0"/>
          <w:numId w:val="12"/>
        </w:numPr>
      </w:pPr>
      <w:r w:rsidRPr="00FF4F61">
        <w:t>Show the folder containing the Solution file (include showing the solution file in the screen shot)</w:t>
      </w:r>
    </w:p>
    <w:p w14:paraId="6B585D25" w14:textId="6E106BB7" w:rsidR="0004245E" w:rsidRDefault="002B2A24" w:rsidP="0004245E">
      <w:pPr>
        <w:pStyle w:val="Header"/>
        <w:keepNext/>
        <w:keepLines/>
      </w:pPr>
      <w:r w:rsidRPr="002B2A24">
        <w:drawing>
          <wp:inline distT="0" distB="0" distL="0" distR="0" wp14:anchorId="07013E0D" wp14:editId="6029B49D">
            <wp:extent cx="6309360" cy="3549015"/>
            <wp:effectExtent l="0" t="0" r="0" b="0"/>
            <wp:docPr id="823157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5725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BF29" w14:textId="77777777" w:rsidR="00B6203C" w:rsidRDefault="00B6203C" w:rsidP="0004245E">
      <w:pPr>
        <w:pStyle w:val="Header"/>
        <w:keepNext/>
        <w:keepLines/>
      </w:pPr>
    </w:p>
    <w:p w14:paraId="3C6D8373" w14:textId="77777777" w:rsidR="00B6203C" w:rsidRDefault="00B6203C" w:rsidP="0004245E">
      <w:pPr>
        <w:pStyle w:val="Header"/>
        <w:keepNext/>
        <w:keepLines/>
      </w:pPr>
    </w:p>
    <w:p w14:paraId="4CABB27C" w14:textId="77777777" w:rsidR="00B6203C" w:rsidRDefault="00B6203C" w:rsidP="0004245E">
      <w:pPr>
        <w:pStyle w:val="Header"/>
        <w:keepNext/>
        <w:keepLines/>
      </w:pPr>
    </w:p>
    <w:p w14:paraId="66681D83" w14:textId="77777777" w:rsidR="00ED4CA8" w:rsidRPr="00FF4F61" w:rsidRDefault="00ED4CA8" w:rsidP="00ED4CA8">
      <w:pPr>
        <w:pStyle w:val="Header"/>
        <w:keepNext/>
        <w:keepLines/>
      </w:pPr>
    </w:p>
    <w:p w14:paraId="2863208C" w14:textId="77777777" w:rsidR="00FF4F61" w:rsidRDefault="00FF4F61">
      <w:pPr>
        <w:pStyle w:val="Header"/>
        <w:keepNext/>
        <w:keepLines/>
        <w:numPr>
          <w:ilvl w:val="0"/>
          <w:numId w:val="12"/>
        </w:numPr>
      </w:pPr>
      <w:r w:rsidRPr="00FF4F61">
        <w:t>Show the folder containing the Project files (include the files and other subfolders in the screen shot)</w:t>
      </w:r>
    </w:p>
    <w:p w14:paraId="1F903B48" w14:textId="57D5F116" w:rsidR="00B6203C" w:rsidRDefault="00B6203C" w:rsidP="00B6203C">
      <w:pPr>
        <w:pStyle w:val="Header"/>
        <w:keepNext/>
        <w:keepLines/>
      </w:pPr>
    </w:p>
    <w:p w14:paraId="229F2EF7" w14:textId="0426F8FC" w:rsidR="008B1B9A" w:rsidRDefault="00EA210C" w:rsidP="00B6203C">
      <w:pPr>
        <w:pStyle w:val="Header"/>
        <w:keepNext/>
        <w:keepLines/>
      </w:pPr>
      <w:r w:rsidRPr="00EA210C">
        <w:drawing>
          <wp:inline distT="0" distB="0" distL="0" distR="0" wp14:anchorId="662A8FEB" wp14:editId="6BE89506">
            <wp:extent cx="6309360" cy="3549015"/>
            <wp:effectExtent l="0" t="0" r="0" b="0"/>
            <wp:docPr id="15799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5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F131" w14:textId="77777777" w:rsidR="008B1B9A" w:rsidRDefault="008B1B9A" w:rsidP="00B6203C">
      <w:pPr>
        <w:pStyle w:val="Header"/>
        <w:keepNext/>
        <w:keepLines/>
      </w:pPr>
    </w:p>
    <w:p w14:paraId="532AC677" w14:textId="77777777" w:rsidR="008B1B9A" w:rsidRDefault="008B1B9A" w:rsidP="00B6203C">
      <w:pPr>
        <w:pStyle w:val="Header"/>
        <w:keepNext/>
        <w:keepLines/>
      </w:pPr>
    </w:p>
    <w:p w14:paraId="1E06AC4F" w14:textId="77777777" w:rsidR="008B1B9A" w:rsidRDefault="008B1B9A" w:rsidP="00B6203C">
      <w:pPr>
        <w:pStyle w:val="Header"/>
        <w:keepNext/>
        <w:keepLines/>
      </w:pPr>
    </w:p>
    <w:p w14:paraId="6D0E8E5E" w14:textId="77777777" w:rsidR="008B1B9A" w:rsidRDefault="008B1B9A" w:rsidP="00B6203C">
      <w:pPr>
        <w:pStyle w:val="Header"/>
        <w:keepNext/>
        <w:keepLines/>
      </w:pPr>
    </w:p>
    <w:p w14:paraId="4A6A768D" w14:textId="77777777" w:rsidR="008B1B9A" w:rsidRDefault="008B1B9A" w:rsidP="00B6203C">
      <w:pPr>
        <w:pStyle w:val="Header"/>
        <w:keepNext/>
        <w:keepLines/>
      </w:pPr>
    </w:p>
    <w:p w14:paraId="153B0B82" w14:textId="77777777" w:rsidR="008B1B9A" w:rsidRDefault="008B1B9A" w:rsidP="00B6203C">
      <w:pPr>
        <w:pStyle w:val="Header"/>
        <w:keepNext/>
        <w:keepLines/>
      </w:pPr>
    </w:p>
    <w:p w14:paraId="3796BC7D" w14:textId="77777777" w:rsidR="008B1B9A" w:rsidRDefault="008B1B9A" w:rsidP="00B6203C">
      <w:pPr>
        <w:pStyle w:val="Header"/>
        <w:keepNext/>
        <w:keepLines/>
      </w:pPr>
    </w:p>
    <w:p w14:paraId="587F9E29" w14:textId="77777777" w:rsidR="008B1B9A" w:rsidRDefault="008B1B9A" w:rsidP="00B6203C">
      <w:pPr>
        <w:pStyle w:val="Header"/>
        <w:keepNext/>
        <w:keepLines/>
      </w:pPr>
    </w:p>
    <w:p w14:paraId="5BBB6E04" w14:textId="77777777" w:rsidR="008B1B9A" w:rsidRDefault="008B1B9A" w:rsidP="00B6203C">
      <w:pPr>
        <w:pStyle w:val="Header"/>
        <w:keepNext/>
        <w:keepLines/>
      </w:pPr>
    </w:p>
    <w:p w14:paraId="67242BA4" w14:textId="77777777" w:rsidR="008B1B9A" w:rsidRDefault="008B1B9A" w:rsidP="00B6203C">
      <w:pPr>
        <w:pStyle w:val="Header"/>
        <w:keepNext/>
        <w:keepLines/>
      </w:pPr>
    </w:p>
    <w:p w14:paraId="4AAEEF0B" w14:textId="77777777" w:rsidR="008B1B9A" w:rsidRDefault="008B1B9A" w:rsidP="00B6203C">
      <w:pPr>
        <w:pStyle w:val="Header"/>
        <w:keepNext/>
        <w:keepLines/>
      </w:pPr>
    </w:p>
    <w:p w14:paraId="2FB33D74" w14:textId="77777777" w:rsidR="008B1B9A" w:rsidRDefault="008B1B9A" w:rsidP="00B6203C">
      <w:pPr>
        <w:pStyle w:val="Header"/>
        <w:keepNext/>
        <w:keepLines/>
      </w:pPr>
    </w:p>
    <w:p w14:paraId="38BA30A3" w14:textId="77777777" w:rsidR="008B1B9A" w:rsidRDefault="008B1B9A" w:rsidP="00B6203C">
      <w:pPr>
        <w:pStyle w:val="Header"/>
        <w:keepNext/>
        <w:keepLines/>
      </w:pPr>
    </w:p>
    <w:p w14:paraId="4FDA64B9" w14:textId="77777777" w:rsidR="008B1B9A" w:rsidRDefault="008B1B9A" w:rsidP="00B6203C">
      <w:pPr>
        <w:pStyle w:val="Header"/>
        <w:keepNext/>
        <w:keepLines/>
      </w:pPr>
    </w:p>
    <w:p w14:paraId="09A84080" w14:textId="77777777" w:rsidR="008B1B9A" w:rsidRDefault="008B1B9A" w:rsidP="00B6203C">
      <w:pPr>
        <w:pStyle w:val="Header"/>
        <w:keepNext/>
        <w:keepLines/>
      </w:pPr>
    </w:p>
    <w:p w14:paraId="3CF1CC38" w14:textId="77777777" w:rsidR="008B1B9A" w:rsidRDefault="008B1B9A" w:rsidP="00B6203C">
      <w:pPr>
        <w:pStyle w:val="Header"/>
        <w:keepNext/>
        <w:keepLines/>
      </w:pPr>
    </w:p>
    <w:p w14:paraId="2801EAF1" w14:textId="77777777" w:rsidR="008B1B9A" w:rsidRDefault="008B1B9A" w:rsidP="00B6203C">
      <w:pPr>
        <w:pStyle w:val="Header"/>
        <w:keepNext/>
        <w:keepLines/>
      </w:pPr>
    </w:p>
    <w:p w14:paraId="26686A51" w14:textId="77777777" w:rsidR="008B1B9A" w:rsidRDefault="008B1B9A" w:rsidP="00B6203C">
      <w:pPr>
        <w:pStyle w:val="Header"/>
        <w:keepNext/>
        <w:keepLines/>
      </w:pPr>
    </w:p>
    <w:p w14:paraId="7AF0BCA6" w14:textId="77777777" w:rsidR="008B1B9A" w:rsidRDefault="008B1B9A" w:rsidP="00B6203C">
      <w:pPr>
        <w:pStyle w:val="Header"/>
        <w:keepNext/>
        <w:keepLines/>
      </w:pPr>
    </w:p>
    <w:p w14:paraId="1ECF7382" w14:textId="77777777" w:rsidR="008B1B9A" w:rsidRDefault="008B1B9A" w:rsidP="00B6203C">
      <w:pPr>
        <w:pStyle w:val="Header"/>
        <w:keepNext/>
        <w:keepLines/>
      </w:pPr>
    </w:p>
    <w:p w14:paraId="64662130" w14:textId="77777777" w:rsidR="008B1B9A" w:rsidRDefault="008B1B9A" w:rsidP="00B6203C">
      <w:pPr>
        <w:pStyle w:val="Header"/>
        <w:keepNext/>
        <w:keepLines/>
      </w:pPr>
    </w:p>
    <w:p w14:paraId="49135960" w14:textId="77777777" w:rsidR="008B1B9A" w:rsidRDefault="008B1B9A" w:rsidP="00B6203C">
      <w:pPr>
        <w:pStyle w:val="Header"/>
        <w:keepNext/>
        <w:keepLines/>
      </w:pPr>
    </w:p>
    <w:p w14:paraId="1C0D806D" w14:textId="77777777" w:rsidR="00BD12E4" w:rsidRPr="00FF4F61" w:rsidRDefault="00BD12E4" w:rsidP="00B6203C">
      <w:pPr>
        <w:pStyle w:val="Header"/>
        <w:keepNext/>
        <w:keepLines/>
      </w:pPr>
    </w:p>
    <w:p w14:paraId="7DE458BF" w14:textId="77777777" w:rsidR="00FF4F61" w:rsidRDefault="00FF4F61">
      <w:pPr>
        <w:pStyle w:val="Header"/>
        <w:keepNext/>
        <w:keepLines/>
        <w:numPr>
          <w:ilvl w:val="0"/>
          <w:numId w:val="12"/>
        </w:numPr>
      </w:pPr>
      <w:r w:rsidRPr="00FF4F61">
        <w:lastRenderedPageBreak/>
        <w:t xml:space="preserve">Show the contents of each of the subfolders (only go one level down, if there are </w:t>
      </w:r>
      <w:proofErr w:type="spellStart"/>
      <w:r w:rsidRPr="00FF4F61">
        <w:t>subsubfolders</w:t>
      </w:r>
      <w:proofErr w:type="spellEnd"/>
      <w:r w:rsidRPr="00FF4F61">
        <w:t xml:space="preserve"> just make sure those folders names show up in the screen shot)</w:t>
      </w:r>
    </w:p>
    <w:p w14:paraId="78C2F434" w14:textId="5B529DB7" w:rsidR="00B24FFC" w:rsidRDefault="00B24FFC" w:rsidP="00BD12E4">
      <w:pPr>
        <w:pStyle w:val="Header"/>
        <w:keepNext/>
        <w:keepLines/>
      </w:pPr>
    </w:p>
    <w:p w14:paraId="173F71D6" w14:textId="0B23C6D3" w:rsidR="00B24FFC" w:rsidRDefault="006C4823" w:rsidP="00BD12E4">
      <w:pPr>
        <w:pStyle w:val="Header"/>
        <w:keepNext/>
        <w:keepLines/>
      </w:pPr>
      <w:r w:rsidRPr="006C4823">
        <w:drawing>
          <wp:inline distT="0" distB="0" distL="0" distR="0" wp14:anchorId="51BAC9A3" wp14:editId="424278DE">
            <wp:extent cx="6309360" cy="3549015"/>
            <wp:effectExtent l="0" t="0" r="0" b="0"/>
            <wp:docPr id="395326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266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618" w14:textId="77777777" w:rsidR="006C4823" w:rsidRDefault="006C4823" w:rsidP="00BD12E4">
      <w:pPr>
        <w:pStyle w:val="Header"/>
        <w:keepNext/>
        <w:keepLines/>
      </w:pPr>
    </w:p>
    <w:p w14:paraId="01F5387A" w14:textId="7EB28C30" w:rsidR="006C4823" w:rsidRDefault="002177D2" w:rsidP="00BD12E4">
      <w:pPr>
        <w:pStyle w:val="Header"/>
        <w:keepNext/>
        <w:keepLines/>
      </w:pPr>
      <w:r w:rsidRPr="002177D2">
        <w:drawing>
          <wp:inline distT="0" distB="0" distL="0" distR="0" wp14:anchorId="22B91270" wp14:editId="7FE79567">
            <wp:extent cx="6309360" cy="3549015"/>
            <wp:effectExtent l="0" t="0" r="0" b="0"/>
            <wp:docPr id="28737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791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A21" w14:textId="77777777" w:rsidR="002177D2" w:rsidRDefault="002177D2" w:rsidP="00BD12E4">
      <w:pPr>
        <w:pStyle w:val="Header"/>
        <w:keepNext/>
        <w:keepLines/>
      </w:pPr>
    </w:p>
    <w:p w14:paraId="5285224F" w14:textId="078B1E6B" w:rsidR="002177D2" w:rsidRPr="00FF4F61" w:rsidRDefault="005C2F15" w:rsidP="00BD12E4">
      <w:pPr>
        <w:pStyle w:val="Header"/>
        <w:keepNext/>
        <w:keepLines/>
      </w:pPr>
      <w:r w:rsidRPr="005C2F15">
        <w:lastRenderedPageBreak/>
        <w:drawing>
          <wp:inline distT="0" distB="0" distL="0" distR="0" wp14:anchorId="7F1A9E39" wp14:editId="6DBCCD1A">
            <wp:extent cx="6309360" cy="3549015"/>
            <wp:effectExtent l="0" t="0" r="0" b="0"/>
            <wp:docPr id="514529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291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5B9D" w14:textId="77777777" w:rsidR="00EB1D5D" w:rsidRDefault="00EB1D5D" w:rsidP="00FF4F61">
      <w:pPr>
        <w:pStyle w:val="Header"/>
        <w:keepNext/>
        <w:keepLines/>
      </w:pPr>
    </w:p>
    <w:p w14:paraId="57A27A7D" w14:textId="52A26B89" w:rsidR="00EB1D5D" w:rsidRDefault="005C2F15" w:rsidP="00FF4F61">
      <w:pPr>
        <w:pStyle w:val="Header"/>
        <w:keepNext/>
        <w:keepLines/>
      </w:pPr>
      <w:r w:rsidRPr="005C2F15">
        <w:drawing>
          <wp:inline distT="0" distB="0" distL="0" distR="0" wp14:anchorId="3C043C43" wp14:editId="56DB06A8">
            <wp:extent cx="6309360" cy="3549015"/>
            <wp:effectExtent l="0" t="0" r="0" b="0"/>
            <wp:docPr id="184495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5837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16C4" w14:textId="77777777" w:rsidR="00EB1D5D" w:rsidRDefault="00EB1D5D" w:rsidP="00FF4F61">
      <w:pPr>
        <w:pStyle w:val="Header"/>
        <w:keepNext/>
        <w:keepLines/>
      </w:pPr>
    </w:p>
    <w:p w14:paraId="7051DB76" w14:textId="77777777" w:rsidR="00EB1D5D" w:rsidRDefault="00EB1D5D" w:rsidP="00FF4F61">
      <w:pPr>
        <w:pStyle w:val="Header"/>
        <w:keepNext/>
        <w:keepLines/>
      </w:pPr>
    </w:p>
    <w:p w14:paraId="062EB55B" w14:textId="77777777" w:rsidR="00EB1D5D" w:rsidRDefault="00EB1D5D" w:rsidP="00FF4F61">
      <w:pPr>
        <w:pStyle w:val="Header"/>
        <w:keepNext/>
        <w:keepLines/>
      </w:pPr>
    </w:p>
    <w:p w14:paraId="4089B480" w14:textId="77777777" w:rsidR="00EB1D5D" w:rsidRDefault="00EB1D5D" w:rsidP="00FF4F61">
      <w:pPr>
        <w:pStyle w:val="Header"/>
        <w:keepNext/>
        <w:keepLines/>
      </w:pPr>
    </w:p>
    <w:p w14:paraId="632CBE3A" w14:textId="77777777" w:rsidR="00EB1D5D" w:rsidRDefault="00EB1D5D" w:rsidP="00FF4F61">
      <w:pPr>
        <w:pStyle w:val="Header"/>
        <w:keepNext/>
        <w:keepLines/>
      </w:pPr>
    </w:p>
    <w:p w14:paraId="5194B663" w14:textId="77777777" w:rsidR="00EB1D5D" w:rsidRDefault="00EB1D5D" w:rsidP="00FF4F61">
      <w:pPr>
        <w:pStyle w:val="Header"/>
        <w:keepNext/>
        <w:keepLines/>
      </w:pPr>
    </w:p>
    <w:p w14:paraId="3C2D98F0" w14:textId="57ABCE2D" w:rsidR="00FF4F61" w:rsidRPr="00FF4F61" w:rsidRDefault="00FF4F61" w:rsidP="00FF4F61">
      <w:pPr>
        <w:pStyle w:val="Header"/>
        <w:keepNext/>
        <w:keepLines/>
      </w:pPr>
      <w:r w:rsidRPr="00FF4F61">
        <w:lastRenderedPageBreak/>
        <w:t xml:space="preserve">Now </w:t>
      </w:r>
      <w:proofErr w:type="gramStart"/>
      <w:r w:rsidRPr="00FF4F61">
        <w:t>open up</w:t>
      </w:r>
      <w:proofErr w:type="gramEnd"/>
      <w:r w:rsidRPr="00FF4F61">
        <w:t xml:space="preserve"> Visual Studio and </w:t>
      </w:r>
      <w:proofErr w:type="gramStart"/>
      <w:r w:rsidRPr="00FF4F61">
        <w:t>load in</w:t>
      </w:r>
      <w:proofErr w:type="gramEnd"/>
      <w:r w:rsidRPr="00FF4F61">
        <w:t xml:space="preserve"> your project. If the project opens to the code window, go to the form window then take the follow screen shots and label them appropriately.</w:t>
      </w:r>
    </w:p>
    <w:p w14:paraId="3C510B46" w14:textId="224532AE" w:rsidR="00FF4F61" w:rsidRPr="00FF4F61" w:rsidRDefault="00FF4F61">
      <w:pPr>
        <w:pStyle w:val="Header"/>
        <w:keepNext/>
        <w:keepLines/>
        <w:numPr>
          <w:ilvl w:val="0"/>
          <w:numId w:val="13"/>
        </w:numPr>
      </w:pPr>
      <w:r w:rsidRPr="00FF4F61">
        <w:t xml:space="preserve">Show the Visual Studio with your project open, displaying the form but not the </w:t>
      </w:r>
      <w:proofErr w:type="gramStart"/>
      <w:r w:rsidRPr="00FF4F61">
        <w:t>code</w:t>
      </w:r>
      <w:proofErr w:type="gramEnd"/>
    </w:p>
    <w:p w14:paraId="0C2A5F57" w14:textId="0C88CAF5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Toolbox</w:t>
      </w:r>
    </w:p>
    <w:p w14:paraId="50983717" w14:textId="04E7CE14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Form Designer Window</w:t>
      </w:r>
    </w:p>
    <w:p w14:paraId="7A8646D1" w14:textId="1252B7F7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Property Window</w:t>
      </w:r>
    </w:p>
    <w:p w14:paraId="0C57BB7C" w14:textId="0A682C84" w:rsidR="00FF4F61" w:rsidRDefault="00D1090E">
      <w:pPr>
        <w:pStyle w:val="Header"/>
        <w:keepNext/>
        <w:keepLines/>
        <w:numPr>
          <w:ilvl w:val="1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60023A" wp14:editId="44DF1368">
                <wp:simplePos x="0" y="0"/>
                <wp:positionH relativeFrom="column">
                  <wp:posOffset>5650230</wp:posOffset>
                </wp:positionH>
                <wp:positionV relativeFrom="paragraph">
                  <wp:posOffset>655320</wp:posOffset>
                </wp:positionV>
                <wp:extent cx="1375410" cy="495300"/>
                <wp:effectExtent l="361950" t="0" r="15240" b="342900"/>
                <wp:wrapThrough wrapText="bothSides">
                  <wp:wrapPolygon edited="0">
                    <wp:start x="-598" y="0"/>
                    <wp:lineTo x="-3590" y="0"/>
                    <wp:lineTo x="-3590" y="13292"/>
                    <wp:lineTo x="-5086" y="13292"/>
                    <wp:lineTo x="-5086" y="27415"/>
                    <wp:lineTo x="-5684" y="35723"/>
                    <wp:lineTo x="-4787" y="35723"/>
                    <wp:lineTo x="-3590" y="26585"/>
                    <wp:lineTo x="7180" y="26585"/>
                    <wp:lineTo x="21540" y="19108"/>
                    <wp:lineTo x="21540" y="0"/>
                    <wp:lineTo x="-598" y="0"/>
                  </wp:wrapPolygon>
                </wp:wrapThrough>
                <wp:docPr id="1523800622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4953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61731"/>
                            <a:gd name="adj4" fmla="val -254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EB67C" w14:textId="1C12CE02" w:rsidR="00D1090E" w:rsidRDefault="00D1090E" w:rsidP="00D1090E">
                            <w:pPr>
                              <w:jc w:val="center"/>
                            </w:pPr>
                            <w:r>
                              <w:t>Solution Explorer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360023A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Callout: Line 1" o:spid="_x0000_s1026" type="#_x0000_t47" style="position:absolute;left:0;text-align:left;margin-left:444.9pt;margin-top:51.6pt;width:108.3pt;height:39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" adj="-5500,34934" fillcolor="#4f81bd [3204]" strokecolor="#0a121c [484]" strokeweight="2pt">
                <v:textbox>
                  <w:txbxContent>
                    <w:p w14:paraId="1C1EB67C" w14:textId="1C12CE02" w:rsidR="00D1090E" w:rsidRDefault="00D1090E" w:rsidP="00D1090E">
                      <w:pPr>
                        <w:jc w:val="center"/>
                      </w:pPr>
                      <w:r>
                        <w:t>Solution Explorer Window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B008BD" wp14:editId="476121B1">
                <wp:simplePos x="0" y="0"/>
                <wp:positionH relativeFrom="column">
                  <wp:posOffset>3223260</wp:posOffset>
                </wp:positionH>
                <wp:positionV relativeFrom="paragraph">
                  <wp:posOffset>2362200</wp:posOffset>
                </wp:positionV>
                <wp:extent cx="1188720" cy="662940"/>
                <wp:effectExtent l="0" t="0" r="716280" b="22860"/>
                <wp:wrapThrough wrapText="bothSides">
                  <wp:wrapPolygon edited="0">
                    <wp:start x="0" y="0"/>
                    <wp:lineTo x="0" y="21724"/>
                    <wp:lineTo x="22154" y="21724"/>
                    <wp:lineTo x="34269" y="19241"/>
                    <wp:lineTo x="34269" y="17379"/>
                    <wp:lineTo x="28038" y="9931"/>
                    <wp:lineTo x="22154" y="0"/>
                    <wp:lineTo x="0" y="0"/>
                  </wp:wrapPolygon>
                </wp:wrapThrough>
                <wp:docPr id="1503346837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62940"/>
                        </a:xfrm>
                        <a:prstGeom prst="borderCallout1">
                          <a:avLst>
                            <a:gd name="adj1" fmla="val 83117"/>
                            <a:gd name="adj2" fmla="val 158993"/>
                            <a:gd name="adj3" fmla="val 18053"/>
                            <a:gd name="adj4" fmla="val 10226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AFAAB4" w14:textId="49E3E822" w:rsidR="00EB5D4E" w:rsidRDefault="00534B73" w:rsidP="00EB5D4E">
                            <w:pPr>
                              <w:jc w:val="center"/>
                            </w:pPr>
                            <w:r>
                              <w:t>Properties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008BD" id="_x0000_s1027" type="#_x0000_t47" style="position:absolute;left:0;text-align:left;margin-left:253.8pt;margin-top:186pt;width:93.6pt;height:52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" adj="22088,3899,34342,17953" fillcolor="#4f81bd [3204]" strokecolor="#0a121c [484]" strokeweight="2pt">
                <v:textbox>
                  <w:txbxContent>
                    <w:p w14:paraId="73AFAAB4" w14:textId="49E3E822" w:rsidR="00EB5D4E" w:rsidRDefault="00534B73" w:rsidP="00EB5D4E">
                      <w:pPr>
                        <w:jc w:val="center"/>
                      </w:pPr>
                      <w:r>
                        <w:t>Properties Window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CD846C4" wp14:editId="41954025">
                <wp:simplePos x="0" y="0"/>
                <wp:positionH relativeFrom="column">
                  <wp:posOffset>1626870</wp:posOffset>
                </wp:positionH>
                <wp:positionV relativeFrom="paragraph">
                  <wp:posOffset>723900</wp:posOffset>
                </wp:positionV>
                <wp:extent cx="1314450" cy="495300"/>
                <wp:effectExtent l="342900" t="0" r="19050" b="342900"/>
                <wp:wrapThrough wrapText="bothSides">
                  <wp:wrapPolygon edited="0">
                    <wp:start x="-626" y="0"/>
                    <wp:lineTo x="-3757" y="0"/>
                    <wp:lineTo x="-3757" y="13292"/>
                    <wp:lineTo x="-5322" y="13292"/>
                    <wp:lineTo x="-5322" y="27415"/>
                    <wp:lineTo x="-5635" y="35723"/>
                    <wp:lineTo x="-5009" y="35723"/>
                    <wp:lineTo x="-3757" y="26585"/>
                    <wp:lineTo x="7200" y="26585"/>
                    <wp:lineTo x="21600" y="19108"/>
                    <wp:lineTo x="21600" y="0"/>
                    <wp:lineTo x="-626" y="0"/>
                  </wp:wrapPolygon>
                </wp:wrapThrough>
                <wp:docPr id="53024386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4953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61731"/>
                            <a:gd name="adj4" fmla="val -254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2D89F1" w14:textId="2F72A6A6" w:rsidR="00EB5D4E" w:rsidRDefault="00EB5D4E" w:rsidP="00EB5D4E">
                            <w:pPr>
                              <w:jc w:val="center"/>
                            </w:pPr>
                            <w:r>
                              <w:t>Form Designer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846C4" id="_x0000_s1028" type="#_x0000_t47" style="position:absolute;left:0;text-align:left;margin-left:128.1pt;margin-top:57pt;width:103.5pt;height:39pt;z-index: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" adj="-5500,34934" fillcolor="#4f81bd [3204]" strokecolor="#0a121c [484]" strokeweight="2pt">
                <v:textbox>
                  <w:txbxContent>
                    <w:p w14:paraId="192D89F1" w14:textId="2F72A6A6" w:rsidR="00EB5D4E" w:rsidRDefault="00EB5D4E" w:rsidP="00EB5D4E">
                      <w:pPr>
                        <w:jc w:val="center"/>
                      </w:pPr>
                      <w:r>
                        <w:t>Form Designer Window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F51BCD7" wp14:editId="170376CD">
                <wp:simplePos x="0" y="0"/>
                <wp:positionH relativeFrom="column">
                  <wp:posOffset>205740</wp:posOffset>
                </wp:positionH>
                <wp:positionV relativeFrom="paragraph">
                  <wp:posOffset>655320</wp:posOffset>
                </wp:positionV>
                <wp:extent cx="769620" cy="495300"/>
                <wp:effectExtent l="209550" t="0" r="11430" b="342900"/>
                <wp:wrapThrough wrapText="bothSides">
                  <wp:wrapPolygon edited="0">
                    <wp:start x="-1069" y="0"/>
                    <wp:lineTo x="-4277" y="0"/>
                    <wp:lineTo x="-5881" y="35723"/>
                    <wp:lineTo x="-4277" y="35723"/>
                    <wp:lineTo x="-3208" y="26585"/>
                    <wp:lineTo x="6950" y="26585"/>
                    <wp:lineTo x="21386" y="19108"/>
                    <wp:lineTo x="21386" y="0"/>
                    <wp:lineTo x="-1069" y="0"/>
                  </wp:wrapPolygon>
                </wp:wrapThrough>
                <wp:docPr id="1257121675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4953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61731"/>
                            <a:gd name="adj4" fmla="val -2546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135A11" w14:textId="34C0755D" w:rsidR="00EB5D4E" w:rsidRDefault="00EB5D4E" w:rsidP="00EB5D4E">
                            <w:pPr>
                              <w:jc w:val="center"/>
                            </w:pPr>
                            <w:proofErr w:type="spellStart"/>
                            <w:r>
                              <w:t>ToolBox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1BCD7" id="_x0000_s1029" type="#_x0000_t47" style="position:absolute;left:0;text-align:left;margin-left:16.2pt;margin-top:51.6pt;width:60.6pt;height:39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" adj="-5500,34934" fillcolor="#4f81bd [3204]" strokecolor="#0a121c [484]" strokeweight="2pt">
                <v:textbox>
                  <w:txbxContent>
                    <w:p w14:paraId="3B135A11" w14:textId="34C0755D" w:rsidR="00EB5D4E" w:rsidRDefault="00EB5D4E" w:rsidP="00EB5D4E">
                      <w:pPr>
                        <w:jc w:val="center"/>
                      </w:pPr>
                      <w:proofErr w:type="spellStart"/>
                      <w:r>
                        <w:t>ToolBox</w:t>
                      </w:r>
                      <w:proofErr w:type="spellEnd"/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 w:rsidRPr="00DC6359">
        <w:drawing>
          <wp:anchor distT="0" distB="0" distL="114300" distR="114300" simplePos="0" relativeHeight="251637760" behindDoc="0" locked="0" layoutInCell="1" allowOverlap="1" wp14:anchorId="7C935A83" wp14:editId="529AA5D6">
            <wp:simplePos x="0" y="0"/>
            <wp:positionH relativeFrom="column">
              <wp:posOffset>-516255</wp:posOffset>
            </wp:positionH>
            <wp:positionV relativeFrom="paragraph">
              <wp:posOffset>198120</wp:posOffset>
            </wp:positionV>
            <wp:extent cx="7206615" cy="4053840"/>
            <wp:effectExtent l="0" t="0" r="0" b="3810"/>
            <wp:wrapThrough wrapText="bothSides">
              <wp:wrapPolygon edited="0">
                <wp:start x="0" y="0"/>
                <wp:lineTo x="0" y="21519"/>
                <wp:lineTo x="21526" y="21519"/>
                <wp:lineTo x="21526" y="0"/>
                <wp:lineTo x="0" y="0"/>
              </wp:wrapPolygon>
            </wp:wrapThrough>
            <wp:docPr id="160314313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3135" name="Picture 1" descr="A computer screen 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661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4F61" w:rsidRPr="00FF4F61">
        <w:t>Label the Solution Explorer Window</w:t>
      </w:r>
    </w:p>
    <w:p w14:paraId="3371BCB5" w14:textId="279360F8" w:rsidR="00EB1D5D" w:rsidRPr="00FF4F61" w:rsidRDefault="00EB1D5D" w:rsidP="00EB1D5D">
      <w:pPr>
        <w:pStyle w:val="Header"/>
        <w:keepNext/>
        <w:keepLines/>
      </w:pPr>
    </w:p>
    <w:p w14:paraId="1E0BC457" w14:textId="77777777" w:rsidR="00D1090E" w:rsidRDefault="00D1090E" w:rsidP="00D1090E">
      <w:pPr>
        <w:pStyle w:val="Header"/>
        <w:keepNext/>
        <w:keepLines/>
        <w:ind w:left="720"/>
      </w:pPr>
    </w:p>
    <w:p w14:paraId="4CA9F349" w14:textId="77777777" w:rsidR="00D1090E" w:rsidRDefault="00D1090E" w:rsidP="00D1090E">
      <w:pPr>
        <w:pStyle w:val="Header"/>
        <w:keepNext/>
        <w:keepLines/>
        <w:ind w:left="720"/>
      </w:pPr>
    </w:p>
    <w:p w14:paraId="732715DB" w14:textId="77777777" w:rsidR="00D1090E" w:rsidRDefault="00D1090E" w:rsidP="00D1090E">
      <w:pPr>
        <w:pStyle w:val="Header"/>
        <w:keepNext/>
        <w:keepLines/>
        <w:ind w:left="720"/>
      </w:pPr>
    </w:p>
    <w:p w14:paraId="361C9F23" w14:textId="77777777" w:rsidR="00D1090E" w:rsidRDefault="00D1090E" w:rsidP="00D1090E">
      <w:pPr>
        <w:pStyle w:val="Header"/>
        <w:keepNext/>
        <w:keepLines/>
        <w:ind w:left="720"/>
      </w:pPr>
    </w:p>
    <w:p w14:paraId="5F6E44C4" w14:textId="77777777" w:rsidR="00D1090E" w:rsidRDefault="00D1090E" w:rsidP="00D1090E">
      <w:pPr>
        <w:pStyle w:val="Header"/>
        <w:keepNext/>
        <w:keepLines/>
        <w:ind w:left="720"/>
      </w:pPr>
    </w:p>
    <w:p w14:paraId="502401DA" w14:textId="77777777" w:rsidR="00D1090E" w:rsidRDefault="00D1090E" w:rsidP="00D1090E">
      <w:pPr>
        <w:pStyle w:val="Header"/>
        <w:keepNext/>
        <w:keepLines/>
        <w:ind w:left="720"/>
      </w:pPr>
    </w:p>
    <w:p w14:paraId="7BDE8A5F" w14:textId="7C8A869C" w:rsidR="00D1090E" w:rsidRDefault="00D1090E" w:rsidP="00D1090E">
      <w:pPr>
        <w:pStyle w:val="Header"/>
        <w:keepNext/>
        <w:keepLines/>
        <w:ind w:left="720"/>
      </w:pPr>
    </w:p>
    <w:p w14:paraId="7FB18555" w14:textId="77777777" w:rsidR="00D1090E" w:rsidRDefault="00D1090E" w:rsidP="00D1090E">
      <w:pPr>
        <w:pStyle w:val="Header"/>
        <w:keepNext/>
        <w:keepLines/>
        <w:ind w:left="720"/>
      </w:pPr>
    </w:p>
    <w:p w14:paraId="5024434E" w14:textId="77777777" w:rsidR="00D1090E" w:rsidRDefault="00D1090E" w:rsidP="00D1090E">
      <w:pPr>
        <w:pStyle w:val="Header"/>
        <w:keepNext/>
        <w:keepLines/>
        <w:ind w:left="720"/>
      </w:pPr>
    </w:p>
    <w:p w14:paraId="4951CB86" w14:textId="77777777" w:rsidR="00D1090E" w:rsidRDefault="00D1090E" w:rsidP="00D1090E">
      <w:pPr>
        <w:pStyle w:val="Header"/>
        <w:keepNext/>
        <w:keepLines/>
        <w:ind w:left="720"/>
      </w:pPr>
    </w:p>
    <w:p w14:paraId="4376EDFF" w14:textId="77777777" w:rsidR="00D1090E" w:rsidRDefault="00D1090E" w:rsidP="00D1090E">
      <w:pPr>
        <w:pStyle w:val="Header"/>
        <w:keepNext/>
        <w:keepLines/>
        <w:ind w:left="720"/>
      </w:pPr>
    </w:p>
    <w:p w14:paraId="2893286F" w14:textId="77777777" w:rsidR="00D1090E" w:rsidRDefault="00D1090E" w:rsidP="00D1090E">
      <w:pPr>
        <w:pStyle w:val="Header"/>
        <w:keepNext/>
        <w:keepLines/>
        <w:ind w:left="720"/>
      </w:pPr>
    </w:p>
    <w:p w14:paraId="2C497C2F" w14:textId="77777777" w:rsidR="00D1090E" w:rsidRDefault="00D1090E" w:rsidP="00D1090E">
      <w:pPr>
        <w:pStyle w:val="Header"/>
        <w:keepNext/>
        <w:keepLines/>
        <w:ind w:left="720"/>
      </w:pPr>
    </w:p>
    <w:p w14:paraId="6BABDEC7" w14:textId="77777777" w:rsidR="00D1090E" w:rsidRDefault="00D1090E" w:rsidP="00D1090E">
      <w:pPr>
        <w:pStyle w:val="Header"/>
        <w:keepNext/>
        <w:keepLines/>
        <w:ind w:left="720"/>
      </w:pPr>
    </w:p>
    <w:p w14:paraId="6180EB06" w14:textId="77777777" w:rsidR="00D1090E" w:rsidRDefault="00D1090E" w:rsidP="00D1090E">
      <w:pPr>
        <w:pStyle w:val="Header"/>
        <w:keepNext/>
        <w:keepLines/>
        <w:ind w:left="720"/>
      </w:pPr>
    </w:p>
    <w:p w14:paraId="0FA4B68B" w14:textId="77777777" w:rsidR="00D1090E" w:rsidRDefault="00D1090E" w:rsidP="00D1090E">
      <w:pPr>
        <w:pStyle w:val="Header"/>
        <w:keepNext/>
        <w:keepLines/>
        <w:ind w:left="720"/>
      </w:pPr>
    </w:p>
    <w:p w14:paraId="202BCFD3" w14:textId="77777777" w:rsidR="00D1090E" w:rsidRDefault="00D1090E" w:rsidP="00D1090E">
      <w:pPr>
        <w:pStyle w:val="Header"/>
        <w:keepNext/>
        <w:keepLines/>
        <w:ind w:left="720"/>
      </w:pPr>
    </w:p>
    <w:p w14:paraId="0E018539" w14:textId="727B6187" w:rsidR="00EE7851" w:rsidRPr="00FF4F61" w:rsidRDefault="00FF4F61" w:rsidP="00EE7851">
      <w:pPr>
        <w:pStyle w:val="Header"/>
        <w:keepNext/>
        <w:keepLines/>
        <w:numPr>
          <w:ilvl w:val="0"/>
          <w:numId w:val="13"/>
        </w:numPr>
      </w:pPr>
      <w:r w:rsidRPr="00FF4F61">
        <w:lastRenderedPageBreak/>
        <w:t xml:space="preserve">Show the Visual Studio with your project open but show the code </w:t>
      </w:r>
      <w:proofErr w:type="gramStart"/>
      <w:r w:rsidRPr="00FF4F61">
        <w:t>window</w:t>
      </w:r>
      <w:proofErr w:type="gramEnd"/>
    </w:p>
    <w:p w14:paraId="1826FE70" w14:textId="2C7CBDAE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 xml:space="preserve">The may </w:t>
      </w:r>
      <w:proofErr w:type="gramStart"/>
      <w:r w:rsidRPr="00FF4F61">
        <w:t>not be</w:t>
      </w:r>
      <w:proofErr w:type="gramEnd"/>
      <w:r w:rsidRPr="00FF4F61">
        <w:t xml:space="preserve"> any code but that is okay</w:t>
      </w:r>
    </w:p>
    <w:p w14:paraId="2AFBC191" w14:textId="34774B9A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Code Editor Window</w:t>
      </w:r>
    </w:p>
    <w:p w14:paraId="173D97F8" w14:textId="6A045EE2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Properties Window</w:t>
      </w:r>
    </w:p>
    <w:p w14:paraId="30FBB2BA" w14:textId="17879C2C" w:rsid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>Label the Solution Explore Window</w:t>
      </w:r>
    </w:p>
    <w:p w14:paraId="62627B0F" w14:textId="487EF6EF" w:rsidR="00D1090E" w:rsidRPr="00FF4F61" w:rsidRDefault="0042401F" w:rsidP="00D1090E">
      <w:pPr>
        <w:pStyle w:val="Header"/>
        <w:keepNext/>
        <w:keepLines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AC5DBD" wp14:editId="720719A6">
                <wp:simplePos x="0" y="0"/>
                <wp:positionH relativeFrom="column">
                  <wp:posOffset>5105400</wp:posOffset>
                </wp:positionH>
                <wp:positionV relativeFrom="paragraph">
                  <wp:posOffset>525145</wp:posOffset>
                </wp:positionV>
                <wp:extent cx="1188720" cy="662940"/>
                <wp:effectExtent l="0" t="0" r="11430" b="270510"/>
                <wp:wrapThrough wrapText="bothSides">
                  <wp:wrapPolygon edited="0">
                    <wp:start x="0" y="0"/>
                    <wp:lineTo x="0" y="22345"/>
                    <wp:lineTo x="3808" y="29793"/>
                    <wp:lineTo x="5538" y="29793"/>
                    <wp:lineTo x="21462" y="22345"/>
                    <wp:lineTo x="21462" y="0"/>
                    <wp:lineTo x="0" y="0"/>
                  </wp:wrapPolygon>
                </wp:wrapThrough>
                <wp:docPr id="148649619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62940"/>
                        </a:xfrm>
                        <a:prstGeom prst="borderCallout1">
                          <a:avLst>
                            <a:gd name="adj1" fmla="val 103807"/>
                            <a:gd name="adj2" fmla="val 31429"/>
                            <a:gd name="adj3" fmla="val 135294"/>
                            <a:gd name="adj4" fmla="val 2149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FEB54E" w14:textId="1647DAF4" w:rsidR="0042401F" w:rsidRDefault="0042401F" w:rsidP="0042401F">
                            <w:pPr>
                              <w:jc w:val="center"/>
                            </w:pPr>
                            <w:r>
                              <w:t>Solution Explorer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C5DBD" id="_x0000_s1030" type="#_x0000_t47" style="position:absolute;margin-left:402pt;margin-top:41.35pt;width:93.6pt;height:52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" adj="4642,29224,6789,22422" fillcolor="#4f81bd [3204]" strokecolor="#0a121c [484]" strokeweight="2pt">
                <v:textbox>
                  <w:txbxContent>
                    <w:p w14:paraId="38FEB54E" w14:textId="1647DAF4" w:rsidR="0042401F" w:rsidRDefault="0042401F" w:rsidP="0042401F">
                      <w:pPr>
                        <w:jc w:val="center"/>
                      </w:pPr>
                      <w:r>
                        <w:t>Solution Explorer Window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 w:rsidR="00D1796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610962" wp14:editId="36409EF8">
                <wp:simplePos x="0" y="0"/>
                <wp:positionH relativeFrom="column">
                  <wp:posOffset>5577840</wp:posOffset>
                </wp:positionH>
                <wp:positionV relativeFrom="paragraph">
                  <wp:posOffset>1965960</wp:posOffset>
                </wp:positionV>
                <wp:extent cx="1188720" cy="662940"/>
                <wp:effectExtent l="0" t="0" r="11430" b="270510"/>
                <wp:wrapThrough wrapText="bothSides">
                  <wp:wrapPolygon edited="0">
                    <wp:start x="0" y="0"/>
                    <wp:lineTo x="0" y="22345"/>
                    <wp:lineTo x="3808" y="29793"/>
                    <wp:lineTo x="5538" y="29793"/>
                    <wp:lineTo x="21462" y="22345"/>
                    <wp:lineTo x="21462" y="0"/>
                    <wp:lineTo x="0" y="0"/>
                  </wp:wrapPolygon>
                </wp:wrapThrough>
                <wp:docPr id="587826122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62940"/>
                        </a:xfrm>
                        <a:prstGeom prst="borderCallout1">
                          <a:avLst>
                            <a:gd name="adj1" fmla="val 103807"/>
                            <a:gd name="adj2" fmla="val 31429"/>
                            <a:gd name="adj3" fmla="val 135294"/>
                            <a:gd name="adj4" fmla="val 2149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1E5DF" w14:textId="04E5C2B5" w:rsidR="00D17966" w:rsidRDefault="00D17966" w:rsidP="00D17966">
                            <w:pPr>
                              <w:jc w:val="center"/>
                            </w:pPr>
                            <w:r>
                              <w:t>Properties</w:t>
                            </w:r>
                            <w:r>
                              <w:t xml:space="preserve">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10962" id="_x0000_s1031" type="#_x0000_t47" style="position:absolute;margin-left:439.2pt;margin-top:154.8pt;width:93.6pt;height:52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" adj="4642,29224,6789,22422" fillcolor="#4f81bd [3204]" strokecolor="#0a121c [484]" strokeweight="2pt">
                <v:textbox>
                  <w:txbxContent>
                    <w:p w14:paraId="2CC1E5DF" w14:textId="04E5C2B5" w:rsidR="00D17966" w:rsidRDefault="00D17966" w:rsidP="00D17966">
                      <w:pPr>
                        <w:jc w:val="center"/>
                      </w:pPr>
                      <w:r>
                        <w:t>Properties</w:t>
                      </w:r>
                      <w:r>
                        <w:t xml:space="preserve"> Window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 w:rsidR="00D1796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ADD98F" wp14:editId="1C774D0E">
                <wp:simplePos x="0" y="0"/>
                <wp:positionH relativeFrom="column">
                  <wp:posOffset>1661160</wp:posOffset>
                </wp:positionH>
                <wp:positionV relativeFrom="paragraph">
                  <wp:posOffset>731520</wp:posOffset>
                </wp:positionV>
                <wp:extent cx="1188720" cy="662940"/>
                <wp:effectExtent l="0" t="0" r="11430" b="270510"/>
                <wp:wrapThrough wrapText="bothSides">
                  <wp:wrapPolygon edited="0">
                    <wp:start x="0" y="0"/>
                    <wp:lineTo x="0" y="22345"/>
                    <wp:lineTo x="3808" y="29793"/>
                    <wp:lineTo x="5538" y="29793"/>
                    <wp:lineTo x="21462" y="22345"/>
                    <wp:lineTo x="21462" y="0"/>
                    <wp:lineTo x="0" y="0"/>
                  </wp:wrapPolygon>
                </wp:wrapThrough>
                <wp:docPr id="2080908670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662940"/>
                        </a:xfrm>
                        <a:prstGeom prst="borderCallout1">
                          <a:avLst>
                            <a:gd name="adj1" fmla="val 103807"/>
                            <a:gd name="adj2" fmla="val 31429"/>
                            <a:gd name="adj3" fmla="val 135294"/>
                            <a:gd name="adj4" fmla="val 2149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2E2FFC" w14:textId="7D72B61A" w:rsidR="00D17966" w:rsidRDefault="00D17966" w:rsidP="00D17966">
                            <w:pPr>
                              <w:jc w:val="center"/>
                            </w:pPr>
                            <w:r>
                              <w:t>Code Editor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D98F" id="_x0000_s1032" type="#_x0000_t47" style="position:absolute;margin-left:130.8pt;margin-top:57.6pt;width:93.6pt;height:5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" adj="4642,29224,6789,22422" fillcolor="#4f81bd [3204]" strokecolor="#0a121c [484]" strokeweight="2pt">
                <v:textbox>
                  <w:txbxContent>
                    <w:p w14:paraId="092E2FFC" w14:textId="7D72B61A" w:rsidR="00D17966" w:rsidRDefault="00D17966" w:rsidP="00D17966">
                      <w:pPr>
                        <w:jc w:val="center"/>
                      </w:pPr>
                      <w:r>
                        <w:t>Code Editor Window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 w:rsidR="00D17966" w:rsidRPr="00D17966">
        <w:drawing>
          <wp:anchor distT="0" distB="0" distL="114300" distR="114300" simplePos="0" relativeHeight="251670528" behindDoc="0" locked="0" layoutInCell="1" allowOverlap="1" wp14:anchorId="66843125" wp14:editId="05210FC5">
            <wp:simplePos x="0" y="0"/>
            <wp:positionH relativeFrom="column">
              <wp:posOffset>-403860</wp:posOffset>
            </wp:positionH>
            <wp:positionV relativeFrom="paragraph">
              <wp:posOffset>198120</wp:posOffset>
            </wp:positionV>
            <wp:extent cx="6990080" cy="3931920"/>
            <wp:effectExtent l="0" t="0" r="1270" b="0"/>
            <wp:wrapThrough wrapText="bothSides">
              <wp:wrapPolygon edited="0">
                <wp:start x="0" y="0"/>
                <wp:lineTo x="0" y="21453"/>
                <wp:lineTo x="21545" y="21453"/>
                <wp:lineTo x="21545" y="0"/>
                <wp:lineTo x="0" y="0"/>
              </wp:wrapPolygon>
            </wp:wrapThrough>
            <wp:docPr id="9604518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1811" name="Picture 1" descr="A computer screen shot of a computer scree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70514" w14:textId="77777777" w:rsidR="008064C3" w:rsidRDefault="008064C3" w:rsidP="008064C3">
      <w:pPr>
        <w:pStyle w:val="Header"/>
        <w:keepNext/>
        <w:keepLines/>
        <w:ind w:left="720"/>
      </w:pPr>
    </w:p>
    <w:p w14:paraId="7876B460" w14:textId="77777777" w:rsidR="008064C3" w:rsidRDefault="008064C3" w:rsidP="008064C3">
      <w:pPr>
        <w:pStyle w:val="Header"/>
        <w:keepNext/>
        <w:keepLines/>
        <w:ind w:left="720"/>
      </w:pPr>
    </w:p>
    <w:p w14:paraId="08D79B80" w14:textId="77777777" w:rsidR="008064C3" w:rsidRDefault="008064C3" w:rsidP="008064C3">
      <w:pPr>
        <w:pStyle w:val="Header"/>
        <w:keepNext/>
        <w:keepLines/>
        <w:ind w:left="720"/>
      </w:pPr>
    </w:p>
    <w:p w14:paraId="7369498F" w14:textId="77777777" w:rsidR="008064C3" w:rsidRDefault="008064C3" w:rsidP="008064C3">
      <w:pPr>
        <w:pStyle w:val="Header"/>
        <w:keepNext/>
        <w:keepLines/>
        <w:ind w:left="720"/>
      </w:pPr>
    </w:p>
    <w:p w14:paraId="636F25CA" w14:textId="77777777" w:rsidR="008064C3" w:rsidRDefault="008064C3" w:rsidP="008064C3">
      <w:pPr>
        <w:pStyle w:val="Header"/>
        <w:keepNext/>
        <w:keepLines/>
        <w:ind w:left="720"/>
      </w:pPr>
    </w:p>
    <w:p w14:paraId="2149CEB1" w14:textId="77777777" w:rsidR="008064C3" w:rsidRDefault="008064C3" w:rsidP="008064C3">
      <w:pPr>
        <w:pStyle w:val="Header"/>
        <w:keepNext/>
        <w:keepLines/>
        <w:ind w:left="720"/>
      </w:pPr>
    </w:p>
    <w:p w14:paraId="2136056F" w14:textId="77777777" w:rsidR="008064C3" w:rsidRDefault="008064C3" w:rsidP="008064C3">
      <w:pPr>
        <w:pStyle w:val="Header"/>
        <w:keepNext/>
        <w:keepLines/>
        <w:ind w:left="720"/>
      </w:pPr>
    </w:p>
    <w:p w14:paraId="04690026" w14:textId="77777777" w:rsidR="008064C3" w:rsidRDefault="008064C3" w:rsidP="008064C3">
      <w:pPr>
        <w:pStyle w:val="Header"/>
        <w:keepNext/>
        <w:keepLines/>
        <w:ind w:left="720"/>
      </w:pPr>
    </w:p>
    <w:p w14:paraId="29EFCD67" w14:textId="77777777" w:rsidR="008064C3" w:rsidRDefault="008064C3" w:rsidP="008064C3">
      <w:pPr>
        <w:pStyle w:val="Header"/>
        <w:keepNext/>
        <w:keepLines/>
        <w:ind w:left="720"/>
      </w:pPr>
    </w:p>
    <w:p w14:paraId="112A9748" w14:textId="77777777" w:rsidR="008064C3" w:rsidRDefault="008064C3" w:rsidP="008064C3">
      <w:pPr>
        <w:pStyle w:val="Header"/>
        <w:keepNext/>
        <w:keepLines/>
        <w:ind w:left="720"/>
      </w:pPr>
    </w:p>
    <w:p w14:paraId="0609FACD" w14:textId="77777777" w:rsidR="008064C3" w:rsidRDefault="008064C3" w:rsidP="008064C3">
      <w:pPr>
        <w:pStyle w:val="Header"/>
        <w:keepNext/>
        <w:keepLines/>
        <w:ind w:left="720"/>
      </w:pPr>
    </w:p>
    <w:p w14:paraId="0CEA28D5" w14:textId="77777777" w:rsidR="008064C3" w:rsidRDefault="008064C3" w:rsidP="008064C3">
      <w:pPr>
        <w:pStyle w:val="Header"/>
        <w:keepNext/>
        <w:keepLines/>
        <w:ind w:left="720"/>
      </w:pPr>
    </w:p>
    <w:p w14:paraId="766EE343" w14:textId="77777777" w:rsidR="008064C3" w:rsidRDefault="008064C3" w:rsidP="008064C3">
      <w:pPr>
        <w:pStyle w:val="Header"/>
        <w:keepNext/>
        <w:keepLines/>
        <w:ind w:left="720"/>
      </w:pPr>
    </w:p>
    <w:p w14:paraId="121CEBDB" w14:textId="77777777" w:rsidR="008064C3" w:rsidRDefault="008064C3" w:rsidP="008064C3">
      <w:pPr>
        <w:pStyle w:val="Header"/>
        <w:keepNext/>
        <w:keepLines/>
        <w:ind w:left="720"/>
      </w:pPr>
    </w:p>
    <w:p w14:paraId="22F6658A" w14:textId="77777777" w:rsidR="008064C3" w:rsidRDefault="008064C3" w:rsidP="008064C3">
      <w:pPr>
        <w:pStyle w:val="Header"/>
        <w:keepNext/>
        <w:keepLines/>
        <w:ind w:left="720"/>
      </w:pPr>
    </w:p>
    <w:p w14:paraId="24629D4F" w14:textId="77777777" w:rsidR="008064C3" w:rsidRDefault="008064C3" w:rsidP="008064C3">
      <w:pPr>
        <w:pStyle w:val="Header"/>
        <w:keepNext/>
        <w:keepLines/>
        <w:ind w:left="720"/>
      </w:pPr>
    </w:p>
    <w:p w14:paraId="1B00A950" w14:textId="77777777" w:rsidR="008064C3" w:rsidRDefault="008064C3" w:rsidP="008064C3">
      <w:pPr>
        <w:pStyle w:val="Header"/>
        <w:keepNext/>
        <w:keepLines/>
        <w:ind w:left="720"/>
      </w:pPr>
    </w:p>
    <w:p w14:paraId="67F878F8" w14:textId="77777777" w:rsidR="008064C3" w:rsidRDefault="008064C3" w:rsidP="008064C3">
      <w:pPr>
        <w:pStyle w:val="Header"/>
        <w:keepNext/>
        <w:keepLines/>
        <w:ind w:left="720"/>
      </w:pPr>
    </w:p>
    <w:p w14:paraId="08ABF5C0" w14:textId="77777777" w:rsidR="008064C3" w:rsidRDefault="008064C3" w:rsidP="008064C3">
      <w:pPr>
        <w:pStyle w:val="Header"/>
        <w:keepNext/>
        <w:keepLines/>
        <w:ind w:left="720"/>
      </w:pPr>
    </w:p>
    <w:p w14:paraId="3111BCF3" w14:textId="77777777" w:rsidR="008064C3" w:rsidRDefault="008064C3" w:rsidP="008064C3">
      <w:pPr>
        <w:pStyle w:val="Header"/>
        <w:keepNext/>
        <w:keepLines/>
        <w:ind w:left="720"/>
      </w:pPr>
    </w:p>
    <w:p w14:paraId="430454CC" w14:textId="47FF8803" w:rsidR="00FF4F61" w:rsidRPr="00FF4F61" w:rsidRDefault="00FF4F61">
      <w:pPr>
        <w:pStyle w:val="Header"/>
        <w:keepNext/>
        <w:keepLines/>
        <w:numPr>
          <w:ilvl w:val="0"/>
          <w:numId w:val="13"/>
        </w:numPr>
      </w:pPr>
      <w:r w:rsidRPr="00FF4F61">
        <w:lastRenderedPageBreak/>
        <w:t xml:space="preserve">Show a Solution Explorer with the tree expanded out so you see the various </w:t>
      </w:r>
      <w:proofErr w:type="gramStart"/>
      <w:r w:rsidRPr="00FF4F61">
        <w:t>files</w:t>
      </w:r>
      <w:proofErr w:type="gramEnd"/>
    </w:p>
    <w:p w14:paraId="1835FE0A" w14:textId="3D7840C0" w:rsidR="00FF4F61" w:rsidRPr="00FF4F61" w:rsidRDefault="00FF4F61">
      <w:pPr>
        <w:pStyle w:val="Header"/>
        <w:keepNext/>
        <w:keepLines/>
        <w:numPr>
          <w:ilvl w:val="1"/>
          <w:numId w:val="13"/>
        </w:numPr>
      </w:pPr>
      <w:r w:rsidRPr="00FF4F61">
        <w:t xml:space="preserve">Label which one is the Form designer </w:t>
      </w:r>
      <w:proofErr w:type="gramStart"/>
      <w:r w:rsidRPr="00FF4F61">
        <w:t>File</w:t>
      </w:r>
      <w:proofErr w:type="gramEnd"/>
    </w:p>
    <w:p w14:paraId="6A5F76A2" w14:textId="55544806" w:rsidR="00FF4F61" w:rsidRDefault="00F578A8">
      <w:pPr>
        <w:pStyle w:val="Header"/>
        <w:keepNext/>
        <w:keepLines/>
        <w:numPr>
          <w:ilvl w:val="1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BE06824" wp14:editId="6DDEDF46">
                <wp:simplePos x="0" y="0"/>
                <wp:positionH relativeFrom="column">
                  <wp:posOffset>3257550</wp:posOffset>
                </wp:positionH>
                <wp:positionV relativeFrom="paragraph">
                  <wp:posOffset>2491740</wp:posOffset>
                </wp:positionV>
                <wp:extent cx="1375410" cy="495300"/>
                <wp:effectExtent l="0" t="0" r="377190" b="19050"/>
                <wp:wrapThrough wrapText="bothSides">
                  <wp:wrapPolygon edited="0">
                    <wp:start x="0" y="0"/>
                    <wp:lineTo x="0" y="21600"/>
                    <wp:lineTo x="22139" y="21600"/>
                    <wp:lineTo x="22438" y="21600"/>
                    <wp:lineTo x="24532" y="13292"/>
                    <wp:lineTo x="27224" y="6646"/>
                    <wp:lineTo x="27224" y="4154"/>
                    <wp:lineTo x="22139" y="0"/>
                    <wp:lineTo x="0" y="0"/>
                  </wp:wrapPolygon>
                </wp:wrapThrough>
                <wp:docPr id="1447857147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495300"/>
                        </a:xfrm>
                        <a:prstGeom prst="borderCallout1">
                          <a:avLst>
                            <a:gd name="adj1" fmla="val 23365"/>
                            <a:gd name="adj2" fmla="val 125739"/>
                            <a:gd name="adj3" fmla="val 83270"/>
                            <a:gd name="adj4" fmla="val 10085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8060A6" w14:textId="4FB077D4" w:rsidR="00F578A8" w:rsidRDefault="008B4443" w:rsidP="00F578A8">
                            <w:pPr>
                              <w:jc w:val="center"/>
                            </w:pPr>
                            <w:r>
                              <w:t>Code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E06824" id="_x0000_s1033" type="#_x0000_t47" style="position:absolute;left:0;text-align:left;margin-left:256.5pt;margin-top:196.2pt;width:108.3pt;height:3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" adj="21784,17986,27160,5047" fillcolor="#4f81bd [3204]" strokecolor="#0a121c [484]" strokeweight="2pt">
                <v:textbox>
                  <w:txbxContent>
                    <w:p w14:paraId="7D8060A6" w14:textId="4FB077D4" w:rsidR="00F578A8" w:rsidRDefault="008B4443" w:rsidP="00F578A8">
                      <w:pPr>
                        <w:jc w:val="center"/>
                      </w:pPr>
                      <w:r>
                        <w:t>Code File</w:t>
                      </w:r>
                    </w:p>
                  </w:txbxContent>
                </v:textbox>
                <o:callout v:ext="edit" minusy="t"/>
                <w10:wrap type="through"/>
              </v:shape>
            </w:pict>
          </mc:Fallback>
        </mc:AlternateContent>
      </w:r>
      <w:r w:rsidR="000164D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73669F" wp14:editId="559FCA6A">
                <wp:simplePos x="0" y="0"/>
                <wp:positionH relativeFrom="column">
                  <wp:posOffset>3211830</wp:posOffset>
                </wp:positionH>
                <wp:positionV relativeFrom="paragraph">
                  <wp:posOffset>1714500</wp:posOffset>
                </wp:positionV>
                <wp:extent cx="1375410" cy="495300"/>
                <wp:effectExtent l="0" t="0" r="415290" b="285750"/>
                <wp:wrapThrough wrapText="bothSides">
                  <wp:wrapPolygon edited="0">
                    <wp:start x="0" y="0"/>
                    <wp:lineTo x="0" y="22431"/>
                    <wp:lineTo x="14061" y="26585"/>
                    <wp:lineTo x="14061" y="27415"/>
                    <wp:lineTo x="25130" y="33231"/>
                    <wp:lineTo x="26028" y="33231"/>
                    <wp:lineTo x="27823" y="33231"/>
                    <wp:lineTo x="27823" y="30738"/>
                    <wp:lineTo x="17651" y="26585"/>
                    <wp:lineTo x="20044" y="26585"/>
                    <wp:lineTo x="22438" y="19938"/>
                    <wp:lineTo x="22139" y="0"/>
                    <wp:lineTo x="0" y="0"/>
                  </wp:wrapPolygon>
                </wp:wrapThrough>
                <wp:docPr id="1634391048" name="Callout: Lin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410" cy="495300"/>
                        </a:xfrm>
                        <a:prstGeom prst="borderCallout1">
                          <a:avLst>
                            <a:gd name="adj1" fmla="val 152596"/>
                            <a:gd name="adj2" fmla="val 128509"/>
                            <a:gd name="adj3" fmla="val 100193"/>
                            <a:gd name="adj4" fmla="val 3271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7EC9E" w14:textId="52838F55" w:rsidR="000164D9" w:rsidRDefault="00A807CF" w:rsidP="000164D9">
                            <w:pPr>
                              <w:jc w:val="center"/>
                            </w:pPr>
                            <w:r>
                              <w:t>Form Designer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3669F" id="_x0000_s1034" type="#_x0000_t47" style="position:absolute;left:0;text-align:left;margin-left:252.9pt;margin-top:135pt;width:108.3pt;height:39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" adj="7065,21642,27758,32961" fillcolor="#4f81bd [3204]" strokecolor="#0a121c [484]" strokeweight="2pt">
                <v:textbox>
                  <w:txbxContent>
                    <w:p w14:paraId="3337EC9E" w14:textId="52838F55" w:rsidR="000164D9" w:rsidRDefault="00A807CF" w:rsidP="000164D9">
                      <w:pPr>
                        <w:jc w:val="center"/>
                      </w:pPr>
                      <w:r>
                        <w:t>Form Designer File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164D9" w:rsidRPr="00274735">
        <w:drawing>
          <wp:anchor distT="0" distB="0" distL="114300" distR="114300" simplePos="0" relativeHeight="251676672" behindDoc="0" locked="0" layoutInCell="1" allowOverlap="1" wp14:anchorId="63C14F56" wp14:editId="6FAFABF5">
            <wp:simplePos x="0" y="0"/>
            <wp:positionH relativeFrom="column">
              <wp:posOffset>-541655</wp:posOffset>
            </wp:positionH>
            <wp:positionV relativeFrom="paragraph">
              <wp:posOffset>243840</wp:posOffset>
            </wp:positionV>
            <wp:extent cx="7247467" cy="4076700"/>
            <wp:effectExtent l="0" t="0" r="0" b="0"/>
            <wp:wrapThrough wrapText="bothSides">
              <wp:wrapPolygon edited="0">
                <wp:start x="0" y="0"/>
                <wp:lineTo x="0" y="21499"/>
                <wp:lineTo x="21519" y="21499"/>
                <wp:lineTo x="21519" y="0"/>
                <wp:lineTo x="0" y="0"/>
              </wp:wrapPolygon>
            </wp:wrapThrough>
            <wp:docPr id="204866873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68736" name="Picture 1" descr="A computer screen 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467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F61" w:rsidRPr="00FF4F61">
        <w:t>Label which one is the Code File</w:t>
      </w:r>
    </w:p>
    <w:p w14:paraId="2A4F940B" w14:textId="11A47D6C" w:rsidR="008064C3" w:rsidRDefault="008064C3" w:rsidP="008064C3">
      <w:pPr>
        <w:pStyle w:val="Header"/>
        <w:keepNext/>
        <w:keepLines/>
      </w:pPr>
    </w:p>
    <w:p w14:paraId="7DF21CFA" w14:textId="77777777" w:rsidR="0042401F" w:rsidRPr="00FF4F61" w:rsidRDefault="0042401F" w:rsidP="0042401F">
      <w:pPr>
        <w:pStyle w:val="Header"/>
        <w:keepNext/>
        <w:keepLines/>
        <w:ind w:left="1440"/>
      </w:pPr>
    </w:p>
    <w:p w14:paraId="5810DCBB" w14:textId="0A80C31D" w:rsidR="00D76BB4" w:rsidRDefault="00D76BB4" w:rsidP="00740074">
      <w:pPr>
        <w:pStyle w:val="Header"/>
        <w:keepNext/>
        <w:keepLines/>
        <w:tabs>
          <w:tab w:val="clear" w:pos="4320"/>
          <w:tab w:val="clear" w:pos="8640"/>
        </w:tabs>
      </w:pPr>
    </w:p>
    <w:p w14:paraId="19F0D00C" w14:textId="3D03C974" w:rsidR="00D76BB4" w:rsidRPr="00D81515" w:rsidRDefault="00D76BB4" w:rsidP="00740074">
      <w:pPr>
        <w:pStyle w:val="Header"/>
        <w:keepNext/>
        <w:keepLines/>
        <w:tabs>
          <w:tab w:val="clear" w:pos="4320"/>
          <w:tab w:val="clear" w:pos="8640"/>
        </w:tabs>
      </w:pPr>
    </w:p>
    <w:sectPr w:rsidR="00D76BB4" w:rsidRPr="00D81515" w:rsidSect="00F36394">
      <w:footerReference w:type="even" r:id="rId18"/>
      <w:footerReference w:type="default" r:id="rId19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E5C0F" w14:textId="77777777" w:rsidR="0089513E" w:rsidRDefault="0089513E">
      <w:r>
        <w:separator/>
      </w:r>
    </w:p>
  </w:endnote>
  <w:endnote w:type="continuationSeparator" w:id="0">
    <w:p w14:paraId="04093895" w14:textId="77777777" w:rsidR="0089513E" w:rsidRDefault="008951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yriad-Condensed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B10DA" w14:textId="77777777" w:rsidR="00AE49AB" w:rsidRDefault="00AE49AB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BC241A2" w14:textId="77777777" w:rsidR="00AE49AB" w:rsidRDefault="00AE49A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152031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14:paraId="17AAD443" w14:textId="0135BCEE" w:rsidR="00AE49AB" w:rsidRDefault="00EA5216" w:rsidP="000E72D1">
            <w:pPr>
              <w:pStyle w:val="Footer"/>
            </w:pPr>
            <w:r>
              <w:t>ITD</w:t>
            </w:r>
            <w:r w:rsidR="006C312A">
              <w:t xml:space="preserve"> </w:t>
            </w:r>
            <w:r w:rsidR="00927651">
              <w:t>2343</w:t>
            </w:r>
            <w:r w:rsidR="00AE49AB">
              <w:rPr>
                <w:sz w:val="20"/>
                <w:szCs w:val="20"/>
              </w:rPr>
              <w:tab/>
            </w:r>
            <w:r w:rsidR="00D72586" w:rsidRPr="00D72586">
              <w:rPr>
                <w:sz w:val="20"/>
                <w:szCs w:val="20"/>
              </w:rPr>
              <w:fldChar w:fldCharType="begin"/>
            </w:r>
            <w:r w:rsidR="00D72586" w:rsidRPr="00D72586">
              <w:rPr>
                <w:sz w:val="20"/>
                <w:szCs w:val="20"/>
              </w:rPr>
              <w:instrText xml:space="preserve"> PAGE   \* MERGEFORMAT </w:instrText>
            </w:r>
            <w:r w:rsidR="00D72586" w:rsidRPr="00D72586">
              <w:rPr>
                <w:sz w:val="20"/>
                <w:szCs w:val="20"/>
              </w:rPr>
              <w:fldChar w:fldCharType="separate"/>
            </w:r>
            <w:r w:rsidR="001212C7">
              <w:rPr>
                <w:noProof/>
                <w:sz w:val="20"/>
                <w:szCs w:val="20"/>
              </w:rPr>
              <w:t>1</w:t>
            </w:r>
            <w:r w:rsidR="00D72586" w:rsidRPr="00D72586">
              <w:rPr>
                <w:noProof/>
                <w:sz w:val="20"/>
                <w:szCs w:val="20"/>
              </w:rPr>
              <w:fldChar w:fldCharType="end"/>
            </w:r>
            <w:r w:rsidR="00AE49AB">
              <w:rPr>
                <w:sz w:val="20"/>
                <w:szCs w:val="20"/>
              </w:rPr>
              <w:tab/>
            </w:r>
            <w:r w:rsidR="00D72586">
              <w:rPr>
                <w:sz w:val="20"/>
                <w:szCs w:val="20"/>
              </w:rPr>
              <w:t>Academic Year 20</w:t>
            </w:r>
            <w:r w:rsidR="00DA48F5">
              <w:rPr>
                <w:sz w:val="20"/>
                <w:szCs w:val="20"/>
              </w:rPr>
              <w:t>2</w:t>
            </w:r>
            <w:r w:rsidR="00FF4F61">
              <w:rPr>
                <w:sz w:val="20"/>
                <w:szCs w:val="20"/>
              </w:rPr>
              <w:t>3</w:t>
            </w:r>
            <w:r w:rsidR="00D72586">
              <w:rPr>
                <w:sz w:val="20"/>
                <w:szCs w:val="20"/>
              </w:rPr>
              <w:t>-20</w:t>
            </w:r>
            <w:r w:rsidR="00DA48F5">
              <w:rPr>
                <w:sz w:val="20"/>
                <w:szCs w:val="20"/>
              </w:rPr>
              <w:t>2</w:t>
            </w:r>
            <w:r w:rsidR="00FF4F61">
              <w:rPr>
                <w:sz w:val="20"/>
                <w:szCs w:val="20"/>
              </w:rPr>
              <w:t>4</w:t>
            </w:r>
          </w:p>
        </w:sdtContent>
      </w:sdt>
    </w:sdtContent>
  </w:sdt>
  <w:p w14:paraId="0F9DC843" w14:textId="1221B3E2" w:rsidR="00AE49AB" w:rsidRPr="00927651" w:rsidRDefault="00927651" w:rsidP="000E72D1">
    <w:pPr>
      <w:pStyle w:val="Footer"/>
      <w:ind w:right="360"/>
      <w:rPr>
        <w:sz w:val="12"/>
        <w:szCs w:val="12"/>
      </w:rPr>
    </w:pPr>
    <w:r w:rsidRPr="00927651">
      <w:rPr>
        <w:sz w:val="12"/>
        <w:szCs w:val="12"/>
      </w:rPr>
      <w:t>(</w:t>
    </w:r>
    <w:proofErr w:type="gramStart"/>
    <w:r w:rsidRPr="00927651">
      <w:rPr>
        <w:sz w:val="12"/>
        <w:szCs w:val="12"/>
      </w:rPr>
      <w:t>formerly</w:t>
    </w:r>
    <w:proofErr w:type="gramEnd"/>
    <w:r w:rsidRPr="00927651">
      <w:rPr>
        <w:sz w:val="12"/>
        <w:szCs w:val="12"/>
      </w:rPr>
      <w:t xml:space="preserve"> ITD 1253)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DE51A" w14:textId="77777777" w:rsidR="0089513E" w:rsidRDefault="0089513E">
      <w:r>
        <w:separator/>
      </w:r>
    </w:p>
  </w:footnote>
  <w:footnote w:type="continuationSeparator" w:id="0">
    <w:p w14:paraId="7C0EDFA4" w14:textId="77777777" w:rsidR="0089513E" w:rsidRDefault="0089513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ACE96D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A4ACC9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BBC62C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674510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8FE77E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41C287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C7E210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6E7E3C4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BB09FE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36CC4E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1"/>
    <w:multiLevelType w:val="multilevel"/>
    <w:tmpl w:val="00000001"/>
    <w:name w:val="Outlin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</w:rPr>
    </w:lvl>
  </w:abstractNum>
  <w:abstractNum w:abstractNumId="12" w15:restartNumberingAfterBreak="0">
    <w:nsid w:val="00000019"/>
    <w:multiLevelType w:val="singleLevel"/>
    <w:tmpl w:val="14B26C46"/>
    <w:name w:val="WW8Num25"/>
    <w:lvl w:ilvl="0">
      <w:start w:val="1"/>
      <w:numFmt w:val="bullet"/>
      <w:lvlText w:val=""/>
      <w:lvlJc w:val="left"/>
      <w:pPr>
        <w:ind w:left="504" w:hanging="360"/>
      </w:pPr>
      <w:rPr>
        <w:rFonts w:ascii="Symbol" w:hAnsi="Symbol" w:hint="default"/>
      </w:rPr>
    </w:lvl>
  </w:abstractNum>
  <w:abstractNum w:abstractNumId="13" w15:restartNumberingAfterBreak="0">
    <w:nsid w:val="0C8B64D4"/>
    <w:multiLevelType w:val="hybridMultilevel"/>
    <w:tmpl w:val="DEAE40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F5364B8"/>
    <w:multiLevelType w:val="multilevel"/>
    <w:tmpl w:val="7FD2F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22794B"/>
    <w:multiLevelType w:val="multilevel"/>
    <w:tmpl w:val="2C843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EE30D3A"/>
    <w:multiLevelType w:val="multilevel"/>
    <w:tmpl w:val="3DB83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6552508">
    <w:abstractNumId w:val="9"/>
  </w:num>
  <w:num w:numId="2" w16cid:durableId="112527942">
    <w:abstractNumId w:val="7"/>
  </w:num>
  <w:num w:numId="3" w16cid:durableId="1217669376">
    <w:abstractNumId w:val="6"/>
  </w:num>
  <w:num w:numId="4" w16cid:durableId="211818413">
    <w:abstractNumId w:val="5"/>
  </w:num>
  <w:num w:numId="5" w16cid:durableId="1990597438">
    <w:abstractNumId w:val="4"/>
  </w:num>
  <w:num w:numId="6" w16cid:durableId="1632857614">
    <w:abstractNumId w:val="8"/>
  </w:num>
  <w:num w:numId="7" w16cid:durableId="1488859871">
    <w:abstractNumId w:val="3"/>
  </w:num>
  <w:num w:numId="8" w16cid:durableId="127094413">
    <w:abstractNumId w:val="2"/>
  </w:num>
  <w:num w:numId="9" w16cid:durableId="837496912">
    <w:abstractNumId w:val="1"/>
  </w:num>
  <w:num w:numId="10" w16cid:durableId="233853662">
    <w:abstractNumId w:val="0"/>
  </w:num>
  <w:num w:numId="11" w16cid:durableId="1862281066">
    <w:abstractNumId w:val="16"/>
  </w:num>
  <w:num w:numId="12" w16cid:durableId="1315915002">
    <w:abstractNumId w:val="14"/>
  </w:num>
  <w:num w:numId="13" w16cid:durableId="1578050909">
    <w:abstractNumId w:val="15"/>
  </w:num>
  <w:num w:numId="14" w16cid:durableId="40987404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dgnword-docGUID" w:val="{00407DD0-123E-4245-A872-AF46AAC021A1}"/>
    <w:docVar w:name="dgnword-eventsink" w:val="115686368"/>
  </w:docVars>
  <w:rsids>
    <w:rsidRoot w:val="003F5DDE"/>
    <w:rsid w:val="000052DD"/>
    <w:rsid w:val="000067A1"/>
    <w:rsid w:val="000164D9"/>
    <w:rsid w:val="000234D2"/>
    <w:rsid w:val="0004245E"/>
    <w:rsid w:val="00062362"/>
    <w:rsid w:val="00070419"/>
    <w:rsid w:val="00075BF6"/>
    <w:rsid w:val="00083BFE"/>
    <w:rsid w:val="00095916"/>
    <w:rsid w:val="00097497"/>
    <w:rsid w:val="000A0C86"/>
    <w:rsid w:val="000A14BA"/>
    <w:rsid w:val="000D364E"/>
    <w:rsid w:val="000E236D"/>
    <w:rsid w:val="000E24E9"/>
    <w:rsid w:val="000E72D1"/>
    <w:rsid w:val="000F6B06"/>
    <w:rsid w:val="0011351B"/>
    <w:rsid w:val="001212C7"/>
    <w:rsid w:val="00132B06"/>
    <w:rsid w:val="00133B8A"/>
    <w:rsid w:val="00136515"/>
    <w:rsid w:val="00156EB9"/>
    <w:rsid w:val="001637B6"/>
    <w:rsid w:val="001663DF"/>
    <w:rsid w:val="001C1BB2"/>
    <w:rsid w:val="001D2378"/>
    <w:rsid w:val="001E7D64"/>
    <w:rsid w:val="001F7408"/>
    <w:rsid w:val="001F7B94"/>
    <w:rsid w:val="002177D2"/>
    <w:rsid w:val="00263D8E"/>
    <w:rsid w:val="00267904"/>
    <w:rsid w:val="00272DDC"/>
    <w:rsid w:val="00274735"/>
    <w:rsid w:val="00290966"/>
    <w:rsid w:val="00290B40"/>
    <w:rsid w:val="002A0E97"/>
    <w:rsid w:val="002A7C5E"/>
    <w:rsid w:val="002B2A24"/>
    <w:rsid w:val="002D7ED5"/>
    <w:rsid w:val="002E4C58"/>
    <w:rsid w:val="002F442D"/>
    <w:rsid w:val="00324F8B"/>
    <w:rsid w:val="00364A68"/>
    <w:rsid w:val="003832C6"/>
    <w:rsid w:val="003A241A"/>
    <w:rsid w:val="003A46F9"/>
    <w:rsid w:val="003D4FAB"/>
    <w:rsid w:val="003D5324"/>
    <w:rsid w:val="003F5DDE"/>
    <w:rsid w:val="00400738"/>
    <w:rsid w:val="00403DFB"/>
    <w:rsid w:val="00407477"/>
    <w:rsid w:val="0041239F"/>
    <w:rsid w:val="004169F6"/>
    <w:rsid w:val="0042250E"/>
    <w:rsid w:val="0042401F"/>
    <w:rsid w:val="00432E59"/>
    <w:rsid w:val="00433C2B"/>
    <w:rsid w:val="00435BC5"/>
    <w:rsid w:val="00435E68"/>
    <w:rsid w:val="00441142"/>
    <w:rsid w:val="00442D16"/>
    <w:rsid w:val="00444FE8"/>
    <w:rsid w:val="004455C4"/>
    <w:rsid w:val="00451A38"/>
    <w:rsid w:val="00452B85"/>
    <w:rsid w:val="00454F12"/>
    <w:rsid w:val="0047415B"/>
    <w:rsid w:val="0048772C"/>
    <w:rsid w:val="00497330"/>
    <w:rsid w:val="004C1E16"/>
    <w:rsid w:val="004C4CB4"/>
    <w:rsid w:val="004D1541"/>
    <w:rsid w:val="004E5377"/>
    <w:rsid w:val="004F52F0"/>
    <w:rsid w:val="00503412"/>
    <w:rsid w:val="005304CC"/>
    <w:rsid w:val="00534B73"/>
    <w:rsid w:val="00552532"/>
    <w:rsid w:val="00554B88"/>
    <w:rsid w:val="005623D4"/>
    <w:rsid w:val="0057098F"/>
    <w:rsid w:val="00571E0E"/>
    <w:rsid w:val="00575FE8"/>
    <w:rsid w:val="0059502E"/>
    <w:rsid w:val="005A59B3"/>
    <w:rsid w:val="005B0D4C"/>
    <w:rsid w:val="005B4DB0"/>
    <w:rsid w:val="005C2F15"/>
    <w:rsid w:val="005C6432"/>
    <w:rsid w:val="005D1C1A"/>
    <w:rsid w:val="005E369C"/>
    <w:rsid w:val="005E5CF9"/>
    <w:rsid w:val="005E5E8A"/>
    <w:rsid w:val="00600EC9"/>
    <w:rsid w:val="00604596"/>
    <w:rsid w:val="00621A78"/>
    <w:rsid w:val="0062220C"/>
    <w:rsid w:val="00633839"/>
    <w:rsid w:val="00634A91"/>
    <w:rsid w:val="00651CFC"/>
    <w:rsid w:val="00657A13"/>
    <w:rsid w:val="0069127E"/>
    <w:rsid w:val="006C12D7"/>
    <w:rsid w:val="006C221B"/>
    <w:rsid w:val="006C312A"/>
    <w:rsid w:val="006C4823"/>
    <w:rsid w:val="006E198A"/>
    <w:rsid w:val="006E69DA"/>
    <w:rsid w:val="0071443C"/>
    <w:rsid w:val="00733FE2"/>
    <w:rsid w:val="00740074"/>
    <w:rsid w:val="00745367"/>
    <w:rsid w:val="00754238"/>
    <w:rsid w:val="00755C94"/>
    <w:rsid w:val="00780C6E"/>
    <w:rsid w:val="00795FCA"/>
    <w:rsid w:val="007A68B4"/>
    <w:rsid w:val="007E755A"/>
    <w:rsid w:val="007F327C"/>
    <w:rsid w:val="007F5540"/>
    <w:rsid w:val="007F571F"/>
    <w:rsid w:val="008064C3"/>
    <w:rsid w:val="00806989"/>
    <w:rsid w:val="00810278"/>
    <w:rsid w:val="0081337E"/>
    <w:rsid w:val="0082144A"/>
    <w:rsid w:val="00844205"/>
    <w:rsid w:val="00845FFF"/>
    <w:rsid w:val="00854393"/>
    <w:rsid w:val="008557E0"/>
    <w:rsid w:val="008663A4"/>
    <w:rsid w:val="00867BAE"/>
    <w:rsid w:val="008801DF"/>
    <w:rsid w:val="00881988"/>
    <w:rsid w:val="008825B0"/>
    <w:rsid w:val="00891A53"/>
    <w:rsid w:val="008947E3"/>
    <w:rsid w:val="0089513E"/>
    <w:rsid w:val="00897BF2"/>
    <w:rsid w:val="008A31F5"/>
    <w:rsid w:val="008B1B9A"/>
    <w:rsid w:val="008B20B2"/>
    <w:rsid w:val="008B2B93"/>
    <w:rsid w:val="008B4443"/>
    <w:rsid w:val="008E3E02"/>
    <w:rsid w:val="008E4AF8"/>
    <w:rsid w:val="008E79B1"/>
    <w:rsid w:val="008F3A05"/>
    <w:rsid w:val="008F3AAC"/>
    <w:rsid w:val="009259D2"/>
    <w:rsid w:val="00927651"/>
    <w:rsid w:val="00941692"/>
    <w:rsid w:val="00947849"/>
    <w:rsid w:val="009663E6"/>
    <w:rsid w:val="0098061D"/>
    <w:rsid w:val="0098270C"/>
    <w:rsid w:val="009878A7"/>
    <w:rsid w:val="00992B5E"/>
    <w:rsid w:val="009A4353"/>
    <w:rsid w:val="009C12C0"/>
    <w:rsid w:val="009C13AD"/>
    <w:rsid w:val="009C1AFE"/>
    <w:rsid w:val="009C296E"/>
    <w:rsid w:val="009D3A86"/>
    <w:rsid w:val="009D60A0"/>
    <w:rsid w:val="009E4BA2"/>
    <w:rsid w:val="009E640E"/>
    <w:rsid w:val="00A019C4"/>
    <w:rsid w:val="00A056DA"/>
    <w:rsid w:val="00A05F5B"/>
    <w:rsid w:val="00A063B3"/>
    <w:rsid w:val="00A06E59"/>
    <w:rsid w:val="00A17B91"/>
    <w:rsid w:val="00A246CD"/>
    <w:rsid w:val="00A3356F"/>
    <w:rsid w:val="00A343DB"/>
    <w:rsid w:val="00A36811"/>
    <w:rsid w:val="00A44E8D"/>
    <w:rsid w:val="00A46BEA"/>
    <w:rsid w:val="00A52667"/>
    <w:rsid w:val="00A807CF"/>
    <w:rsid w:val="00A84450"/>
    <w:rsid w:val="00A86148"/>
    <w:rsid w:val="00AA09BD"/>
    <w:rsid w:val="00AB7BA8"/>
    <w:rsid w:val="00AC2784"/>
    <w:rsid w:val="00AD339A"/>
    <w:rsid w:val="00AD571F"/>
    <w:rsid w:val="00AE49AB"/>
    <w:rsid w:val="00AF4726"/>
    <w:rsid w:val="00AF5CD8"/>
    <w:rsid w:val="00B06F45"/>
    <w:rsid w:val="00B079BF"/>
    <w:rsid w:val="00B21EB5"/>
    <w:rsid w:val="00B24FFC"/>
    <w:rsid w:val="00B33CB9"/>
    <w:rsid w:val="00B54893"/>
    <w:rsid w:val="00B6203C"/>
    <w:rsid w:val="00B73AC4"/>
    <w:rsid w:val="00BB64C5"/>
    <w:rsid w:val="00BC01C9"/>
    <w:rsid w:val="00BC1A80"/>
    <w:rsid w:val="00BD12E4"/>
    <w:rsid w:val="00BD385C"/>
    <w:rsid w:val="00BE1AD9"/>
    <w:rsid w:val="00BE3EDC"/>
    <w:rsid w:val="00C20AAC"/>
    <w:rsid w:val="00C21718"/>
    <w:rsid w:val="00C23549"/>
    <w:rsid w:val="00C513CA"/>
    <w:rsid w:val="00C60E53"/>
    <w:rsid w:val="00C613F8"/>
    <w:rsid w:val="00C70F72"/>
    <w:rsid w:val="00C7429A"/>
    <w:rsid w:val="00C76CE4"/>
    <w:rsid w:val="00C82862"/>
    <w:rsid w:val="00C83C9E"/>
    <w:rsid w:val="00D068CB"/>
    <w:rsid w:val="00D1090E"/>
    <w:rsid w:val="00D17966"/>
    <w:rsid w:val="00D33187"/>
    <w:rsid w:val="00D47651"/>
    <w:rsid w:val="00D548CC"/>
    <w:rsid w:val="00D62027"/>
    <w:rsid w:val="00D71E52"/>
    <w:rsid w:val="00D72586"/>
    <w:rsid w:val="00D74F88"/>
    <w:rsid w:val="00D76BB4"/>
    <w:rsid w:val="00D81515"/>
    <w:rsid w:val="00D82CA2"/>
    <w:rsid w:val="00D833C6"/>
    <w:rsid w:val="00D85748"/>
    <w:rsid w:val="00DA48F5"/>
    <w:rsid w:val="00DC5902"/>
    <w:rsid w:val="00DC6359"/>
    <w:rsid w:val="00DE2174"/>
    <w:rsid w:val="00E00436"/>
    <w:rsid w:val="00E0413C"/>
    <w:rsid w:val="00E070EC"/>
    <w:rsid w:val="00E1377B"/>
    <w:rsid w:val="00E327C8"/>
    <w:rsid w:val="00E42A1E"/>
    <w:rsid w:val="00E46979"/>
    <w:rsid w:val="00E56A1E"/>
    <w:rsid w:val="00E659E8"/>
    <w:rsid w:val="00E6784F"/>
    <w:rsid w:val="00EA210C"/>
    <w:rsid w:val="00EA5216"/>
    <w:rsid w:val="00EB1261"/>
    <w:rsid w:val="00EB1D5D"/>
    <w:rsid w:val="00EB2D1D"/>
    <w:rsid w:val="00EB502E"/>
    <w:rsid w:val="00EB5D4E"/>
    <w:rsid w:val="00EC7E8B"/>
    <w:rsid w:val="00ED4CA8"/>
    <w:rsid w:val="00ED7652"/>
    <w:rsid w:val="00EE7851"/>
    <w:rsid w:val="00EF3CD6"/>
    <w:rsid w:val="00EF5976"/>
    <w:rsid w:val="00F20593"/>
    <w:rsid w:val="00F36394"/>
    <w:rsid w:val="00F44EBF"/>
    <w:rsid w:val="00F578A8"/>
    <w:rsid w:val="00F8124B"/>
    <w:rsid w:val="00F81438"/>
    <w:rsid w:val="00F8235B"/>
    <w:rsid w:val="00F86838"/>
    <w:rsid w:val="00FA5148"/>
    <w:rsid w:val="00FB2540"/>
    <w:rsid w:val="00FB5089"/>
    <w:rsid w:val="00FB5D7D"/>
    <w:rsid w:val="00FF0295"/>
    <w:rsid w:val="00FF4F61"/>
    <w:rsid w:val="00FF7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BA833A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pPr>
      <w:keepNext/>
      <w:outlineLvl w:val="1"/>
    </w:pPr>
    <w:rPr>
      <w:b/>
      <w:bCs/>
      <w:u w:val="single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p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Hyperlink">
    <w:name w:val="Hyperlink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">
    <w:name w:val="Body Text"/>
    <w:basedOn w:val="Normal"/>
    <w:pPr>
      <w:spacing w:after="120"/>
    </w:pPr>
  </w:style>
  <w:style w:type="paragraph" w:styleId="BodyText2">
    <w:name w:val="Body Text 2"/>
    <w:basedOn w:val="Normal"/>
    <w:pPr>
      <w:spacing w:after="120" w:line="480" w:lineRule="auto"/>
    </w:pPr>
  </w:style>
  <w:style w:type="paragraph" w:styleId="BodyText3">
    <w:name w:val="Body Text 3"/>
    <w:basedOn w:val="Normal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pPr>
      <w:ind w:firstLine="210"/>
    </w:pPr>
  </w:style>
  <w:style w:type="paragraph" w:styleId="BodyTextIndent">
    <w:name w:val="Body Text Indent"/>
    <w:basedOn w:val="Normal"/>
    <w:pPr>
      <w:spacing w:after="120"/>
      <w:ind w:left="360"/>
    </w:pPr>
  </w:style>
  <w:style w:type="paragraph" w:styleId="BodyTextFirstIndent2">
    <w:name w:val="Body Text First Indent 2"/>
    <w:basedOn w:val="BodyTextIndent"/>
    <w:pPr>
      <w:ind w:firstLine="210"/>
    </w:pPr>
  </w:style>
  <w:style w:type="paragraph" w:styleId="BodyTextIndent2">
    <w:name w:val="Body Text Indent 2"/>
    <w:basedOn w:val="Normal"/>
    <w:pPr>
      <w:spacing w:after="120" w:line="480" w:lineRule="auto"/>
      <w:ind w:left="360"/>
    </w:pPr>
  </w:style>
  <w:style w:type="paragraph" w:styleId="BodyTextIndent3">
    <w:name w:val="Body Text Indent 3"/>
    <w:basedOn w:val="Normal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  <w:rPr>
      <w:sz w:val="20"/>
      <w:szCs w:val="20"/>
    </w:rPr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E-mailSignature">
    <w:name w:val="E-mail Signature"/>
    <w:basedOn w:val="Normal"/>
  </w:style>
  <w:style w:type="paragraph" w:styleId="EndnoteText">
    <w:name w:val="endnote text"/>
    <w:basedOn w:val="Normal"/>
    <w:semiHidden/>
    <w:rPr>
      <w:sz w:val="20"/>
      <w:szCs w:val="20"/>
    </w:rPr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Pr>
      <w:rFonts w:ascii="Arial" w:hAnsi="Arial" w:cs="Arial"/>
      <w:sz w:val="20"/>
      <w:szCs w:val="20"/>
    </w:rPr>
  </w:style>
  <w:style w:type="paragraph" w:styleId="FootnoteText">
    <w:name w:val="footnote text"/>
    <w:basedOn w:val="Normal"/>
    <w:link w:val="FootnoteTextChar"/>
    <w:rPr>
      <w:sz w:val="20"/>
      <w:szCs w:val="20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"/>
      </w:numPr>
    </w:pPr>
  </w:style>
  <w:style w:type="paragraph" w:styleId="ListBullet2">
    <w:name w:val="List Bullet 2"/>
    <w:basedOn w:val="Normal"/>
    <w:autoRedefine/>
    <w:pPr>
      <w:numPr>
        <w:numId w:val="2"/>
      </w:numPr>
    </w:pPr>
  </w:style>
  <w:style w:type="paragraph" w:styleId="ListBullet3">
    <w:name w:val="List Bullet 3"/>
    <w:basedOn w:val="Normal"/>
    <w:autoRedefine/>
    <w:pPr>
      <w:numPr>
        <w:numId w:val="3"/>
      </w:numPr>
    </w:pPr>
  </w:style>
  <w:style w:type="paragraph" w:styleId="ListBullet4">
    <w:name w:val="List Bullet 4"/>
    <w:basedOn w:val="Normal"/>
    <w:autoRedefine/>
    <w:pPr>
      <w:numPr>
        <w:numId w:val="4"/>
      </w:numPr>
    </w:pPr>
  </w:style>
  <w:style w:type="paragraph" w:styleId="ListBullet5">
    <w:name w:val="List Bullet 5"/>
    <w:basedOn w:val="Normal"/>
    <w:autoRedefine/>
    <w:pPr>
      <w:numPr>
        <w:numId w:val="5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6"/>
      </w:numPr>
    </w:pPr>
  </w:style>
  <w:style w:type="paragraph" w:styleId="ListNumber2">
    <w:name w:val="List Number 2"/>
    <w:basedOn w:val="Normal"/>
    <w:pPr>
      <w:numPr>
        <w:numId w:val="7"/>
      </w:numPr>
    </w:pPr>
  </w:style>
  <w:style w:type="paragraph" w:styleId="ListNumber3">
    <w:name w:val="List Number 3"/>
    <w:basedOn w:val="Normal"/>
    <w:pPr>
      <w:numPr>
        <w:numId w:val="8"/>
      </w:numPr>
    </w:pPr>
  </w:style>
  <w:style w:type="paragraph" w:styleId="ListNumber4">
    <w:name w:val="List Number 4"/>
    <w:basedOn w:val="Normal"/>
    <w:pPr>
      <w:numPr>
        <w:numId w:val="9"/>
      </w:numPr>
    </w:pPr>
  </w:style>
  <w:style w:type="paragraph" w:styleId="ListNumber5">
    <w:name w:val="List Number 5"/>
    <w:basedOn w:val="Normal"/>
    <w:pPr>
      <w:numPr>
        <w:numId w:val="1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NormalWeb">
    <w:name w:val="Normal (Web)"/>
    <w:basedOn w:val="Normal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 w:cs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itle">
    <w:name w:val="Title"/>
    <w:basedOn w:val="Normal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 w:cs="Arial"/>
      <w:b/>
      <w:bCs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customStyle="1" w:styleId="HeaderChar">
    <w:name w:val="Header Char"/>
    <w:basedOn w:val="DefaultParagraphFont"/>
    <w:link w:val="Header"/>
    <w:rsid w:val="00D62027"/>
    <w:rPr>
      <w:sz w:val="24"/>
      <w:szCs w:val="24"/>
    </w:rPr>
  </w:style>
  <w:style w:type="paragraph" w:styleId="BalloonText">
    <w:name w:val="Balloon Text"/>
    <w:basedOn w:val="Normal"/>
    <w:link w:val="BalloonTextChar"/>
    <w:rsid w:val="007F57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F571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C2784"/>
    <w:pPr>
      <w:ind w:left="720"/>
    </w:pPr>
    <w:rPr>
      <w:rFonts w:ascii="Verdana" w:hAnsi="Verdana"/>
      <w:sz w:val="20"/>
      <w:szCs w:val="20"/>
    </w:rPr>
  </w:style>
  <w:style w:type="paragraph" w:customStyle="1" w:styleId="Objbulllist">
    <w:name w:val="Obj bull list"/>
    <w:basedOn w:val="Normal"/>
    <w:uiPriority w:val="99"/>
    <w:rsid w:val="008F3AAC"/>
    <w:pPr>
      <w:widowControl w:val="0"/>
      <w:suppressAutoHyphens/>
      <w:spacing w:line="230" w:lineRule="atLeast"/>
      <w:ind w:left="174" w:hanging="174"/>
    </w:pPr>
    <w:rPr>
      <w:rFonts w:ascii="Myriad-Condensed" w:hAnsi="Myriad-Condensed" w:cs="Myriad-Condensed"/>
      <w:color w:val="000000"/>
      <w:sz w:val="19"/>
      <w:szCs w:val="19"/>
      <w:lang w:val="en-GB"/>
    </w:rPr>
  </w:style>
  <w:style w:type="character" w:styleId="Emphasis">
    <w:name w:val="Emphasis"/>
    <w:basedOn w:val="DefaultParagraphFont"/>
    <w:qFormat/>
    <w:rsid w:val="007A68B4"/>
    <w:rPr>
      <w:i/>
      <w:iCs/>
    </w:rPr>
  </w:style>
  <w:style w:type="character" w:customStyle="1" w:styleId="FooterChar">
    <w:name w:val="Footer Char"/>
    <w:basedOn w:val="DefaultParagraphFont"/>
    <w:link w:val="Footer"/>
    <w:uiPriority w:val="99"/>
    <w:rsid w:val="000E72D1"/>
    <w:rPr>
      <w:sz w:val="24"/>
      <w:szCs w:val="24"/>
    </w:rPr>
  </w:style>
  <w:style w:type="table" w:styleId="TableGrid">
    <w:name w:val="Table Grid"/>
    <w:basedOn w:val="TableNormal"/>
    <w:uiPriority w:val="59"/>
    <w:rsid w:val="00F868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rsid w:val="00E0413C"/>
  </w:style>
  <w:style w:type="character" w:customStyle="1" w:styleId="Heading2Char">
    <w:name w:val="Heading 2 Char"/>
    <w:basedOn w:val="DefaultParagraphFont"/>
    <w:link w:val="Heading2"/>
    <w:rsid w:val="00A46BEA"/>
    <w:rPr>
      <w:b/>
      <w:bCs/>
      <w:sz w:val="24"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3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jana\Documents\Syllabus%20template%20June%202012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2548DA-691B-479D-B4B6-855EDCCC1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Syllabus template June 2012</Template>
  <TotalTime>0</TotalTime>
  <Pages>8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Oklahoma State University-Okmulgee</vt:lpstr>
    </vt:vector>
  </TitlesOfParts>
  <LinksUpToDate>false</LinksUpToDate>
  <CharactersWithSpaces>1647</CharactersWithSpaces>
  <SharedDoc>false</SharedDoc>
  <HLinks>
    <vt:vector size="12" baseType="variant">
      <vt:variant>
        <vt:i4>1638490</vt:i4>
      </vt:variant>
      <vt:variant>
        <vt:i4>3</vt:i4>
      </vt:variant>
      <vt:variant>
        <vt:i4>0</vt:i4>
      </vt:variant>
      <vt:variant>
        <vt:i4>5</vt:i4>
      </vt:variant>
      <vt:variant>
        <vt:lpwstr>http://www.osuit.edu/academics/forms/student_rights_responsibility.pdf</vt:lpwstr>
      </vt:variant>
      <vt:variant>
        <vt:lpwstr/>
      </vt:variant>
      <vt:variant>
        <vt:i4>196663</vt:i4>
      </vt:variant>
      <vt:variant>
        <vt:i4>0</vt:i4>
      </vt:variant>
      <vt:variant>
        <vt:i4>0</vt:i4>
      </vt:variant>
      <vt:variant>
        <vt:i4>5</vt:i4>
      </vt:variant>
      <vt:variant>
        <vt:lpwstr>mailto:xxxxxxxx@okstate.edu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Oklahoma State University-Okmulgee</dc:title>
  <dc:creator/>
  <cp:lastModifiedBy/>
  <cp:revision>1</cp:revision>
  <cp:lastPrinted>2009-02-11T13:43:00Z</cp:lastPrinted>
  <dcterms:created xsi:type="dcterms:W3CDTF">2023-09-09T19:26:00Z</dcterms:created>
  <dcterms:modified xsi:type="dcterms:W3CDTF">2023-09-09T19:34:00Z</dcterms:modified>
</cp:coreProperties>
</file>